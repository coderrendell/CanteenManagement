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1621"/>
        <w:gridCol w:w="8027"/>
      </w:tblGrid>
      <w:tr w:rsidR="00EB2368" w14:paraId="5AA76A53" w14:textId="77777777">
        <w:tc>
          <w:tcPr>
            <w:tcW w:w="840" w:type="pct"/>
            <w:vAlign w:val="bottom"/>
          </w:tcPr>
          <w:p w14:paraId="5E8C99ED" w14:textId="77777777" w:rsidR="00EB2368" w:rsidRDefault="00F95D36">
            <w:pPr>
              <w:pStyle w:val="Name"/>
              <w:rPr>
                <w:caps/>
              </w:rPr>
            </w:pPr>
            <w:r>
              <w:rPr>
                <w:caps/>
              </w:rPr>
              <w:t xml:space="preserve">STUDENT </w:t>
            </w:r>
            <w:r>
              <w:t>NAME</w:t>
            </w:r>
            <w:r>
              <w:rPr>
                <w:caps/>
              </w:rPr>
              <w:t>:</w:t>
            </w:r>
          </w:p>
        </w:tc>
        <w:tc>
          <w:tcPr>
            <w:tcW w:w="4160" w:type="pct"/>
            <w:tcBorders>
              <w:bottom w:val="single" w:sz="4" w:space="0" w:color="A6A6A6" w:themeColor="background1" w:themeShade="A6"/>
            </w:tcBorders>
            <w:vAlign w:val="bottom"/>
          </w:tcPr>
          <w:p w14:paraId="52F9F7E2" w14:textId="77777777" w:rsidR="00EB2368" w:rsidRDefault="00EB2368">
            <w:pPr>
              <w:pStyle w:val="Name"/>
            </w:pPr>
          </w:p>
        </w:tc>
      </w:tr>
    </w:tbl>
    <w:p w14:paraId="63A6C818" w14:textId="77777777" w:rsidR="00EB2368" w:rsidRDefault="00EB2368"/>
    <w:tbl>
      <w:tblPr>
        <w:tblStyle w:val="TaskListTable"/>
        <w:tblW w:w="5000" w:type="pct"/>
        <w:tblLook w:val="04A0" w:firstRow="1" w:lastRow="0" w:firstColumn="1" w:lastColumn="0" w:noHBand="0" w:noVBand="1"/>
      </w:tblPr>
      <w:tblGrid>
        <w:gridCol w:w="5973"/>
        <w:gridCol w:w="1641"/>
        <w:gridCol w:w="1193"/>
        <w:gridCol w:w="1187"/>
      </w:tblGrid>
      <w:tr w:rsidR="00EB2368" w14:paraId="0C73C019" w14:textId="77777777" w:rsidTr="00EB2368">
        <w:trPr>
          <w:cnfStyle w:val="100000000000" w:firstRow="1" w:lastRow="0" w:firstColumn="0" w:lastColumn="0" w:oddVBand="0" w:evenVBand="0" w:oddHBand="0" w:evenHBand="0" w:firstRowFirstColumn="0" w:firstRowLastColumn="0" w:lastRowFirstColumn="0" w:lastRowLastColumn="0"/>
          <w:tblHeader/>
        </w:trPr>
        <w:tc>
          <w:tcPr>
            <w:tcW w:w="2988" w:type="pct"/>
          </w:tcPr>
          <w:p w14:paraId="105727AC" w14:textId="77777777" w:rsidR="00EB2368" w:rsidRDefault="00F95D36">
            <w:pPr>
              <w:jc w:val="left"/>
            </w:pPr>
            <w:r>
              <w:t>Task</w:t>
            </w:r>
          </w:p>
        </w:tc>
        <w:tc>
          <w:tcPr>
            <w:tcW w:w="821" w:type="pct"/>
          </w:tcPr>
          <w:p w14:paraId="7A99BAFC" w14:textId="77777777" w:rsidR="00EB2368" w:rsidRDefault="00F95D36">
            <w:r>
              <w:t>Due Date</w:t>
            </w:r>
          </w:p>
        </w:tc>
        <w:tc>
          <w:tcPr>
            <w:tcW w:w="597" w:type="pct"/>
          </w:tcPr>
          <w:p w14:paraId="76A75D04" w14:textId="77777777" w:rsidR="00EB2368" w:rsidRDefault="00F95D36">
            <w:r>
              <w:t>Done</w:t>
            </w:r>
          </w:p>
        </w:tc>
        <w:tc>
          <w:tcPr>
            <w:tcW w:w="594" w:type="pct"/>
          </w:tcPr>
          <w:p w14:paraId="0DA84BE1" w14:textId="77777777" w:rsidR="00EB2368" w:rsidRDefault="00F95D36">
            <w:r>
              <w:t>Initials</w:t>
            </w:r>
          </w:p>
        </w:tc>
      </w:tr>
      <w:tr w:rsidR="00EB2368" w14:paraId="12773E9B"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4F9D2BE3" w14:textId="77777777" w:rsidR="00EB2368" w:rsidRDefault="009B60B3" w:rsidP="009B60B3">
            <w:pPr>
              <w:tabs>
                <w:tab w:val="left" w:pos="1200"/>
              </w:tabs>
              <w:jc w:val="left"/>
            </w:pPr>
            <w:r>
              <w:t>Deciding the problem statement and getting the requirements clear. Get started with the design of the website</w:t>
            </w:r>
          </w:p>
        </w:tc>
        <w:sdt>
          <w:sdtPr>
            <w:id w:val="-1874144441"/>
            <w:placeholder>
              <w:docPart w:val="2F8CBD575B7F454EBAB4C7FAC4A35193"/>
            </w:placeholder>
            <w:date w:fullDate="2019-07-26T00:00:00Z">
              <w:dateFormat w:val="MMMM d"/>
              <w:lid w:val="en-US"/>
              <w:storeMappedDataAs w:val="dateTime"/>
              <w:calendar w:val="gregorian"/>
            </w:date>
          </w:sdtPr>
          <w:sdtEndPr/>
          <w:sdtContent>
            <w:tc>
              <w:tcPr>
                <w:tcW w:w="821" w:type="pct"/>
              </w:tcPr>
              <w:p w14:paraId="5BA99521" w14:textId="77777777" w:rsidR="00EB2368" w:rsidRDefault="008856C0">
                <w:r>
                  <w:t>July 26</w:t>
                </w:r>
              </w:p>
            </w:tc>
          </w:sdtContent>
        </w:sdt>
        <w:sdt>
          <w:sdtPr>
            <w:rPr>
              <w:rFonts w:hAnsi="MS Gothic"/>
              <w:color w:val="404040" w:themeColor="text1" w:themeTint="BF"/>
              <w:sz w:val="20"/>
            </w:rPr>
            <w:id w:val="103089179"/>
          </w:sdtPr>
          <w:sdtEndPr/>
          <w:sdtContent>
            <w:tc>
              <w:tcPr>
                <w:tcW w:w="597" w:type="pct"/>
              </w:tcPr>
              <w:p w14:paraId="13CB01E3"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6E140E58" w14:textId="77777777" w:rsidR="00EB2368" w:rsidRDefault="00EB2368"/>
        </w:tc>
      </w:tr>
      <w:tr w:rsidR="00EB2368" w14:paraId="682184ED"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03A984DF" w14:textId="77777777" w:rsidR="00EB2368" w:rsidRDefault="00064827">
            <w:pPr>
              <w:jc w:val="left"/>
            </w:pPr>
            <w:r>
              <w:t>Completion of the design and submission of design on the paper</w:t>
            </w:r>
          </w:p>
        </w:tc>
        <w:sdt>
          <w:sdtPr>
            <w:id w:val="-1339387952"/>
            <w:placeholder>
              <w:docPart w:val="2F8CBD575B7F454EBAB4C7FAC4A35193"/>
            </w:placeholder>
            <w:date w:fullDate="2019-08-02T00:00:00Z">
              <w:dateFormat w:val="MMMM d"/>
              <w:lid w:val="en-US"/>
              <w:storeMappedDataAs w:val="dateTime"/>
              <w:calendar w:val="gregorian"/>
            </w:date>
          </w:sdtPr>
          <w:sdtEndPr/>
          <w:sdtContent>
            <w:tc>
              <w:tcPr>
                <w:tcW w:w="821" w:type="pct"/>
              </w:tcPr>
              <w:p w14:paraId="195B1A35" w14:textId="77777777" w:rsidR="00EB2368" w:rsidRDefault="008856C0">
                <w:r>
                  <w:t>August 2</w:t>
                </w:r>
              </w:p>
            </w:tc>
          </w:sdtContent>
        </w:sdt>
        <w:sdt>
          <w:sdtPr>
            <w:rPr>
              <w:rFonts w:hAnsi="MS Gothic"/>
              <w:color w:val="404040" w:themeColor="text1" w:themeTint="BF"/>
              <w:sz w:val="20"/>
            </w:rPr>
            <w:id w:val="2015559129"/>
          </w:sdtPr>
          <w:sdtEndPr/>
          <w:sdtContent>
            <w:tc>
              <w:tcPr>
                <w:tcW w:w="597" w:type="pct"/>
              </w:tcPr>
              <w:p w14:paraId="570929C3"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1593F4C2" w14:textId="77777777" w:rsidR="00EB2368" w:rsidRDefault="00EB2368"/>
        </w:tc>
      </w:tr>
      <w:tr w:rsidR="00EB2368" w14:paraId="15C05238"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68F558C1" w14:textId="77777777" w:rsidR="00EB2368" w:rsidRDefault="006643CD" w:rsidP="00EF0B63">
            <w:pPr>
              <w:jc w:val="left"/>
            </w:pPr>
            <w:r>
              <w:t xml:space="preserve">Making of the web pages for the website including </w:t>
            </w:r>
            <w:r w:rsidR="00E7464F">
              <w:t>Admin</w:t>
            </w:r>
            <w:r w:rsidR="00EF0B63">
              <w:t xml:space="preserve"> Module</w:t>
            </w:r>
          </w:p>
        </w:tc>
        <w:sdt>
          <w:sdtPr>
            <w:id w:val="-674967285"/>
            <w:placeholder>
              <w:docPart w:val="2F8CBD575B7F454EBAB4C7FAC4A35193"/>
            </w:placeholder>
            <w:date w:fullDate="2019-08-09T00:00:00Z">
              <w:dateFormat w:val="MMMM d"/>
              <w:lid w:val="en-US"/>
              <w:storeMappedDataAs w:val="dateTime"/>
              <w:calendar w:val="gregorian"/>
            </w:date>
          </w:sdtPr>
          <w:sdtEndPr/>
          <w:sdtContent>
            <w:tc>
              <w:tcPr>
                <w:tcW w:w="821" w:type="pct"/>
              </w:tcPr>
              <w:p w14:paraId="275ACA18" w14:textId="77777777" w:rsidR="00EB2368" w:rsidRDefault="008856C0">
                <w:r>
                  <w:t>August 9</w:t>
                </w:r>
              </w:p>
            </w:tc>
          </w:sdtContent>
        </w:sdt>
        <w:sdt>
          <w:sdtPr>
            <w:rPr>
              <w:rFonts w:hAnsi="MS Gothic"/>
              <w:color w:val="404040" w:themeColor="text1" w:themeTint="BF"/>
              <w:sz w:val="20"/>
            </w:rPr>
            <w:id w:val="-362829103"/>
          </w:sdtPr>
          <w:sdtEndPr/>
          <w:sdtContent>
            <w:tc>
              <w:tcPr>
                <w:tcW w:w="597" w:type="pct"/>
              </w:tcPr>
              <w:p w14:paraId="6107B65C"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7FEBD7BC" w14:textId="77777777" w:rsidR="00EB2368" w:rsidRDefault="00EB2368"/>
        </w:tc>
      </w:tr>
      <w:tr w:rsidR="00EB2368" w14:paraId="4C4134DD"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0E1ED8D5" w14:textId="77777777" w:rsidR="00EB2368" w:rsidRDefault="00D34BD8" w:rsidP="00E10030">
            <w:pPr>
              <w:jc w:val="left"/>
            </w:pPr>
            <w:r>
              <w:t xml:space="preserve">Making of web pages for the website including </w:t>
            </w:r>
            <w:r w:rsidR="00C27870">
              <w:t>User</w:t>
            </w:r>
            <w:r w:rsidR="009B09EC">
              <w:t xml:space="preserve"> Module</w:t>
            </w:r>
          </w:p>
        </w:tc>
        <w:sdt>
          <w:sdtPr>
            <w:id w:val="1730351104"/>
            <w:placeholder>
              <w:docPart w:val="2F8CBD575B7F454EBAB4C7FAC4A35193"/>
            </w:placeholder>
            <w:date w:fullDate="2019-08-23T00:00:00Z">
              <w:dateFormat w:val="MMMM d"/>
              <w:lid w:val="en-US"/>
              <w:storeMappedDataAs w:val="dateTime"/>
              <w:calendar w:val="gregorian"/>
            </w:date>
          </w:sdtPr>
          <w:sdtEndPr/>
          <w:sdtContent>
            <w:tc>
              <w:tcPr>
                <w:tcW w:w="821" w:type="pct"/>
              </w:tcPr>
              <w:p w14:paraId="5071167B" w14:textId="77777777" w:rsidR="00EB2368" w:rsidRDefault="008856C0">
                <w:r>
                  <w:t>August 23</w:t>
                </w:r>
              </w:p>
            </w:tc>
          </w:sdtContent>
        </w:sdt>
        <w:sdt>
          <w:sdtPr>
            <w:rPr>
              <w:rFonts w:hAnsi="MS Gothic"/>
              <w:color w:val="404040" w:themeColor="text1" w:themeTint="BF"/>
              <w:sz w:val="20"/>
            </w:rPr>
            <w:id w:val="707839075"/>
          </w:sdtPr>
          <w:sdtEndPr/>
          <w:sdtContent>
            <w:tc>
              <w:tcPr>
                <w:tcW w:w="597" w:type="pct"/>
              </w:tcPr>
              <w:p w14:paraId="1D7841E1"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29841C5F" w14:textId="77777777" w:rsidR="00EB2368" w:rsidRDefault="00EB2368"/>
        </w:tc>
      </w:tr>
      <w:tr w:rsidR="00EB2368" w14:paraId="5C0BD90E"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7C95DFA4" w14:textId="77777777" w:rsidR="00EB2368" w:rsidRDefault="003B239F">
            <w:pPr>
              <w:jc w:val="left"/>
            </w:pPr>
            <w:r>
              <w:t xml:space="preserve">Making of web pages related to </w:t>
            </w:r>
            <w:r w:rsidR="00ED0CB2">
              <w:t>other details</w:t>
            </w:r>
            <w:r w:rsidR="008856C0">
              <w:t xml:space="preserve"> </w:t>
            </w:r>
          </w:p>
        </w:tc>
        <w:sdt>
          <w:sdtPr>
            <w:id w:val="1572385673"/>
            <w:placeholder>
              <w:docPart w:val="2F8CBD575B7F454EBAB4C7FAC4A35193"/>
            </w:placeholder>
            <w:date w:fullDate="2019-08-30T00:00:00Z">
              <w:dateFormat w:val="MMMM d"/>
              <w:lid w:val="en-US"/>
              <w:storeMappedDataAs w:val="dateTime"/>
              <w:calendar w:val="gregorian"/>
            </w:date>
          </w:sdtPr>
          <w:sdtEndPr/>
          <w:sdtContent>
            <w:tc>
              <w:tcPr>
                <w:tcW w:w="821" w:type="pct"/>
              </w:tcPr>
              <w:p w14:paraId="1CB1A339" w14:textId="77777777" w:rsidR="00EB2368" w:rsidRDefault="008856C0">
                <w:r>
                  <w:t>August 30</w:t>
                </w:r>
              </w:p>
            </w:tc>
          </w:sdtContent>
        </w:sdt>
        <w:sdt>
          <w:sdtPr>
            <w:rPr>
              <w:rFonts w:hAnsi="MS Gothic"/>
              <w:color w:val="404040" w:themeColor="text1" w:themeTint="BF"/>
              <w:sz w:val="20"/>
            </w:rPr>
            <w:id w:val="91748494"/>
          </w:sdtPr>
          <w:sdtEndPr/>
          <w:sdtContent>
            <w:tc>
              <w:tcPr>
                <w:tcW w:w="597" w:type="pct"/>
              </w:tcPr>
              <w:p w14:paraId="65CF72EF"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627921A0" w14:textId="77777777" w:rsidR="00EB2368" w:rsidRDefault="00EB2368"/>
        </w:tc>
      </w:tr>
      <w:tr w:rsidR="00EB2368" w14:paraId="0BC80792"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4D92D76F" w14:textId="77777777" w:rsidR="00EB2368" w:rsidRDefault="008A3D47">
            <w:pPr>
              <w:jc w:val="left"/>
            </w:pPr>
            <w:r>
              <w:t>Make the website responsive</w:t>
            </w:r>
          </w:p>
        </w:tc>
        <w:sdt>
          <w:sdtPr>
            <w:id w:val="-884402817"/>
            <w:placeholder>
              <w:docPart w:val="2F8CBD575B7F454EBAB4C7FAC4A35193"/>
            </w:placeholder>
            <w:date w:fullDate="2019-09-13T00:00:00Z">
              <w:dateFormat w:val="MMMM d"/>
              <w:lid w:val="en-US"/>
              <w:storeMappedDataAs w:val="dateTime"/>
              <w:calendar w:val="gregorian"/>
            </w:date>
          </w:sdtPr>
          <w:sdtEndPr/>
          <w:sdtContent>
            <w:tc>
              <w:tcPr>
                <w:tcW w:w="821" w:type="pct"/>
              </w:tcPr>
              <w:p w14:paraId="155FA601" w14:textId="77777777" w:rsidR="00EB2368" w:rsidRDefault="008856C0">
                <w:r>
                  <w:t>September 13</w:t>
                </w:r>
              </w:p>
            </w:tc>
          </w:sdtContent>
        </w:sdt>
        <w:sdt>
          <w:sdtPr>
            <w:rPr>
              <w:rFonts w:hAnsi="MS Gothic"/>
              <w:color w:val="404040" w:themeColor="text1" w:themeTint="BF"/>
              <w:sz w:val="20"/>
            </w:rPr>
            <w:id w:val="10115684"/>
          </w:sdtPr>
          <w:sdtEndPr/>
          <w:sdtContent>
            <w:tc>
              <w:tcPr>
                <w:tcW w:w="597" w:type="pct"/>
              </w:tcPr>
              <w:p w14:paraId="11701E54"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15482534" w14:textId="77777777" w:rsidR="00EB2368" w:rsidRDefault="00EB2368"/>
        </w:tc>
      </w:tr>
      <w:tr w:rsidR="00EB2368" w14:paraId="022801D0"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13D7310D" w14:textId="77777777" w:rsidR="00EB2368" w:rsidRDefault="00BF11F6">
            <w:pPr>
              <w:jc w:val="left"/>
            </w:pPr>
            <w:r>
              <w:t>Make a database ready and populate database</w:t>
            </w:r>
          </w:p>
        </w:tc>
        <w:sdt>
          <w:sdtPr>
            <w:id w:val="-131559253"/>
            <w:placeholder>
              <w:docPart w:val="2F8CBD575B7F454EBAB4C7FAC4A35193"/>
            </w:placeholder>
            <w:date w:fullDate="2019-09-20T00:00:00Z">
              <w:dateFormat w:val="MMMM d"/>
              <w:lid w:val="en-US"/>
              <w:storeMappedDataAs w:val="dateTime"/>
              <w:calendar w:val="gregorian"/>
            </w:date>
          </w:sdtPr>
          <w:sdtEndPr/>
          <w:sdtContent>
            <w:tc>
              <w:tcPr>
                <w:tcW w:w="821" w:type="pct"/>
              </w:tcPr>
              <w:p w14:paraId="41817E5D" w14:textId="77777777" w:rsidR="00EB2368" w:rsidRDefault="008856C0">
                <w:r>
                  <w:t>September 20</w:t>
                </w:r>
              </w:p>
            </w:tc>
          </w:sdtContent>
        </w:sdt>
        <w:sdt>
          <w:sdtPr>
            <w:rPr>
              <w:rFonts w:hAnsi="MS Gothic"/>
              <w:color w:val="404040" w:themeColor="text1" w:themeTint="BF"/>
              <w:sz w:val="20"/>
            </w:rPr>
            <w:id w:val="1446198127"/>
          </w:sdtPr>
          <w:sdtEndPr/>
          <w:sdtContent>
            <w:tc>
              <w:tcPr>
                <w:tcW w:w="597" w:type="pct"/>
              </w:tcPr>
              <w:p w14:paraId="1FD989EF"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778D489F" w14:textId="77777777" w:rsidR="00EB2368" w:rsidRDefault="00EB2368"/>
        </w:tc>
      </w:tr>
      <w:tr w:rsidR="00EB2368" w14:paraId="068B92EC"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53DA3A64" w14:textId="77777777" w:rsidR="00EB2368" w:rsidRDefault="004B005F">
            <w:pPr>
              <w:jc w:val="left"/>
            </w:pPr>
            <w:r>
              <w:t>Database connection to the web application</w:t>
            </w:r>
          </w:p>
        </w:tc>
        <w:sdt>
          <w:sdtPr>
            <w:id w:val="1510711817"/>
            <w:placeholder>
              <w:docPart w:val="2F8CBD575B7F454EBAB4C7FAC4A35193"/>
            </w:placeholder>
            <w:date w:fullDate="2019-09-27T00:00:00Z">
              <w:dateFormat w:val="MMMM d"/>
              <w:lid w:val="en-US"/>
              <w:storeMappedDataAs w:val="dateTime"/>
              <w:calendar w:val="gregorian"/>
            </w:date>
          </w:sdtPr>
          <w:sdtEndPr/>
          <w:sdtContent>
            <w:tc>
              <w:tcPr>
                <w:tcW w:w="821" w:type="pct"/>
              </w:tcPr>
              <w:p w14:paraId="75FEE026" w14:textId="77777777" w:rsidR="00EB2368" w:rsidRDefault="008856C0">
                <w:r>
                  <w:t>September 27</w:t>
                </w:r>
              </w:p>
            </w:tc>
          </w:sdtContent>
        </w:sdt>
        <w:sdt>
          <w:sdtPr>
            <w:rPr>
              <w:rFonts w:hAnsi="MS Gothic"/>
              <w:color w:val="404040" w:themeColor="text1" w:themeTint="BF"/>
              <w:sz w:val="20"/>
            </w:rPr>
            <w:id w:val="-1732376504"/>
          </w:sdtPr>
          <w:sdtEndPr/>
          <w:sdtContent>
            <w:tc>
              <w:tcPr>
                <w:tcW w:w="597" w:type="pct"/>
              </w:tcPr>
              <w:p w14:paraId="4DEA1022"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2779CBC9" w14:textId="77777777" w:rsidR="00EB2368" w:rsidRDefault="00EB2368"/>
        </w:tc>
      </w:tr>
      <w:tr w:rsidR="00EB2368" w14:paraId="6E53E2CC"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3390245A" w14:textId="77777777" w:rsidR="00EB2368" w:rsidRDefault="00AD6A21">
            <w:pPr>
              <w:jc w:val="left"/>
            </w:pPr>
            <w:r>
              <w:t>Testing of the web application</w:t>
            </w:r>
          </w:p>
        </w:tc>
        <w:sdt>
          <w:sdtPr>
            <w:id w:val="-341236509"/>
            <w:placeholder>
              <w:docPart w:val="2F8CBD575B7F454EBAB4C7FAC4A35193"/>
            </w:placeholder>
            <w:date w:fullDate="2019-10-04T00:00:00Z">
              <w:dateFormat w:val="MMMM d"/>
              <w:lid w:val="en-US"/>
              <w:storeMappedDataAs w:val="dateTime"/>
              <w:calendar w:val="gregorian"/>
            </w:date>
          </w:sdtPr>
          <w:sdtEndPr/>
          <w:sdtContent>
            <w:tc>
              <w:tcPr>
                <w:tcW w:w="821" w:type="pct"/>
              </w:tcPr>
              <w:p w14:paraId="3BCF6883" w14:textId="77777777" w:rsidR="00EB2368" w:rsidRDefault="008856C0">
                <w:r>
                  <w:t>October 4</w:t>
                </w:r>
              </w:p>
            </w:tc>
          </w:sdtContent>
        </w:sdt>
        <w:sdt>
          <w:sdtPr>
            <w:rPr>
              <w:rFonts w:hAnsi="MS Gothic"/>
              <w:color w:val="404040" w:themeColor="text1" w:themeTint="BF"/>
              <w:sz w:val="20"/>
            </w:rPr>
            <w:id w:val="1425459556"/>
          </w:sdtPr>
          <w:sdtEndPr/>
          <w:sdtContent>
            <w:tc>
              <w:tcPr>
                <w:tcW w:w="597" w:type="pct"/>
              </w:tcPr>
              <w:p w14:paraId="1EE93EEF"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75202C64" w14:textId="77777777" w:rsidR="00EB2368" w:rsidRDefault="00EB2368"/>
        </w:tc>
      </w:tr>
    </w:tbl>
    <w:p w14:paraId="0C225203" w14:textId="77777777" w:rsidR="00EB2368" w:rsidRDefault="00EB2368"/>
    <w:p w14:paraId="1BB0E99A" w14:textId="77777777" w:rsidR="00EF0541" w:rsidRDefault="00EF0541"/>
    <w:p w14:paraId="6CFE685F" w14:textId="77777777" w:rsidR="00EF0541" w:rsidRDefault="00EF0541"/>
    <w:p w14:paraId="76F703E3" w14:textId="77777777" w:rsidR="00EF0541" w:rsidRDefault="00EF0541"/>
    <w:p w14:paraId="7D5D1392" w14:textId="77777777" w:rsidR="00EF0541" w:rsidRDefault="00EF0541"/>
    <w:p w14:paraId="76C4CED5" w14:textId="77777777" w:rsidR="00EF0541" w:rsidRDefault="00EF0541"/>
    <w:p w14:paraId="773FB8E3" w14:textId="77777777" w:rsidR="00EF0541" w:rsidRDefault="00EF0541"/>
    <w:p w14:paraId="62A4D1E0" w14:textId="77777777" w:rsidR="00EF0541" w:rsidRDefault="00EF0541"/>
    <w:p w14:paraId="6814707D" w14:textId="77777777" w:rsidR="00EF0541" w:rsidRDefault="00EF0541"/>
    <w:p w14:paraId="732C5DBF" w14:textId="77777777" w:rsidR="00EF0541" w:rsidRPr="00EC05E0" w:rsidRDefault="00EC05E0">
      <w:pPr>
        <w:rPr>
          <w:b/>
          <w:sz w:val="24"/>
          <w:szCs w:val="24"/>
        </w:rPr>
      </w:pPr>
      <w:r w:rsidRPr="00EC05E0">
        <w:rPr>
          <w:b/>
          <w:sz w:val="24"/>
          <w:szCs w:val="24"/>
        </w:rPr>
        <w:lastRenderedPageBreak/>
        <w:t>Problem Statement</w:t>
      </w:r>
    </w:p>
    <w:p w14:paraId="08156FA3" w14:textId="77777777" w:rsidR="00956CC3" w:rsidRPr="00956CC3" w:rsidRDefault="00956CC3" w:rsidP="00956CC3">
      <w:pPr>
        <w:spacing w:after="0" w:line="360" w:lineRule="auto"/>
        <w:rPr>
          <w:color w:val="000000"/>
          <w:sz w:val="24"/>
          <w:szCs w:val="24"/>
        </w:rPr>
      </w:pPr>
      <w:r w:rsidRPr="00956CC3">
        <w:rPr>
          <w:color w:val="000000"/>
          <w:sz w:val="24"/>
          <w:szCs w:val="24"/>
        </w:rPr>
        <w:t>The main objective of online food ordering system is to automate the existing manual system with the help of advance computerized software so, that valuable data can be stored for longer period with easy accessing and manipulation of the same.</w:t>
      </w:r>
    </w:p>
    <w:p w14:paraId="39686E72" w14:textId="77777777" w:rsidR="00956CC3" w:rsidRPr="00956CC3" w:rsidRDefault="00956CC3" w:rsidP="00956CC3">
      <w:pPr>
        <w:spacing w:after="0" w:line="360" w:lineRule="auto"/>
        <w:rPr>
          <w:color w:val="000000"/>
          <w:sz w:val="24"/>
          <w:szCs w:val="24"/>
        </w:rPr>
      </w:pPr>
      <w:r w:rsidRPr="00956CC3">
        <w:rPr>
          <w:color w:val="000000"/>
          <w:sz w:val="24"/>
          <w:szCs w:val="24"/>
        </w:rPr>
        <w:t xml:space="preserve">The registered user can access the account with valid credentials. User can surf the food items according to categories, Cart and online payment options are available to user. User can track their orders with the food details.  </w:t>
      </w:r>
    </w:p>
    <w:p w14:paraId="7661E806" w14:textId="77777777" w:rsidR="00956CC3" w:rsidRDefault="00956CC3" w:rsidP="00956CC3">
      <w:pPr>
        <w:spacing w:after="0" w:line="360" w:lineRule="auto"/>
        <w:rPr>
          <w:color w:val="000000"/>
          <w:sz w:val="24"/>
          <w:szCs w:val="24"/>
        </w:rPr>
      </w:pPr>
      <w:r w:rsidRPr="00956CC3">
        <w:rPr>
          <w:color w:val="000000"/>
          <w:sz w:val="24"/>
          <w:szCs w:val="24"/>
        </w:rPr>
        <w:t>In Online Food Ordering System Admin can handle the functionalities like add new food items, edit/delete food items, Enable/Disable the food items according to season and availability. Admin have authority to view order details and update the delivery status of food. The payment transaction and user details are also viewable to admin.</w:t>
      </w:r>
    </w:p>
    <w:p w14:paraId="250F1B81" w14:textId="77777777" w:rsidR="00956CC3" w:rsidRDefault="00956CC3" w:rsidP="00956CC3">
      <w:pPr>
        <w:spacing w:after="0" w:line="360" w:lineRule="auto"/>
        <w:rPr>
          <w:color w:val="000000"/>
          <w:sz w:val="24"/>
          <w:szCs w:val="24"/>
        </w:rPr>
      </w:pPr>
    </w:p>
    <w:p w14:paraId="4F9ED7F0" w14:textId="77777777" w:rsidR="001A69C0" w:rsidRPr="001A69C0" w:rsidRDefault="001A69C0" w:rsidP="001A69C0">
      <w:pPr>
        <w:spacing w:after="0" w:line="360" w:lineRule="auto"/>
        <w:rPr>
          <w:b/>
          <w:color w:val="000000"/>
          <w:sz w:val="24"/>
          <w:szCs w:val="24"/>
          <w:u w:val="single"/>
        </w:rPr>
      </w:pPr>
      <w:r w:rsidRPr="001A69C0">
        <w:rPr>
          <w:b/>
          <w:color w:val="000000"/>
          <w:sz w:val="24"/>
          <w:szCs w:val="24"/>
          <w:u w:val="single"/>
        </w:rPr>
        <w:t xml:space="preserve">Admin: </w:t>
      </w:r>
    </w:p>
    <w:p w14:paraId="1BCEF53F" w14:textId="77777777" w:rsidR="001A69C0" w:rsidRPr="001A69C0" w:rsidRDefault="001A69C0" w:rsidP="001A69C0">
      <w:pPr>
        <w:numPr>
          <w:ilvl w:val="0"/>
          <w:numId w:val="10"/>
        </w:numPr>
        <w:spacing w:after="0" w:line="360" w:lineRule="auto"/>
        <w:rPr>
          <w:color w:val="000000"/>
          <w:sz w:val="24"/>
          <w:szCs w:val="24"/>
        </w:rPr>
      </w:pPr>
      <w:r w:rsidRPr="001A69C0">
        <w:rPr>
          <w:color w:val="000000"/>
          <w:sz w:val="24"/>
          <w:szCs w:val="24"/>
          <w:u w:val="single"/>
        </w:rPr>
        <w:t>Add Food Items:</w:t>
      </w:r>
      <w:r w:rsidRPr="001A69C0">
        <w:rPr>
          <w:color w:val="000000"/>
          <w:sz w:val="24"/>
          <w:szCs w:val="24"/>
        </w:rPr>
        <w:t xml:space="preserve">   Admin can add food items details like name, Photo, Description/ Ingredients, Price, Category etc.</w:t>
      </w:r>
    </w:p>
    <w:p w14:paraId="6DA32A4E" w14:textId="77777777" w:rsidR="001A69C0" w:rsidRPr="001A69C0" w:rsidRDefault="001A69C0" w:rsidP="001A69C0">
      <w:pPr>
        <w:numPr>
          <w:ilvl w:val="0"/>
          <w:numId w:val="10"/>
        </w:numPr>
        <w:spacing w:after="0" w:line="360" w:lineRule="auto"/>
        <w:rPr>
          <w:color w:val="000000"/>
          <w:sz w:val="24"/>
          <w:szCs w:val="24"/>
        </w:rPr>
      </w:pPr>
      <w:r w:rsidRPr="001A69C0">
        <w:rPr>
          <w:color w:val="000000"/>
          <w:sz w:val="24"/>
          <w:szCs w:val="24"/>
          <w:u w:val="single"/>
        </w:rPr>
        <w:t>View / Edit (Price, Enable/Disable) / Delete Items</w:t>
      </w:r>
      <w:r w:rsidRPr="001A69C0">
        <w:rPr>
          <w:color w:val="000000"/>
          <w:sz w:val="24"/>
          <w:szCs w:val="24"/>
        </w:rPr>
        <w:t>: Admin can view, edit the food items details as well as Enable/Disable food items according to season or availability.</w:t>
      </w:r>
    </w:p>
    <w:p w14:paraId="279AE9EC" w14:textId="77777777" w:rsidR="001A69C0" w:rsidRPr="001A69C0" w:rsidRDefault="001A69C0" w:rsidP="001A69C0">
      <w:pPr>
        <w:numPr>
          <w:ilvl w:val="0"/>
          <w:numId w:val="10"/>
        </w:numPr>
        <w:spacing w:after="0" w:line="360" w:lineRule="auto"/>
        <w:rPr>
          <w:color w:val="000000"/>
          <w:sz w:val="24"/>
          <w:szCs w:val="24"/>
        </w:rPr>
      </w:pPr>
      <w:r w:rsidRPr="001A69C0">
        <w:rPr>
          <w:color w:val="000000"/>
          <w:sz w:val="24"/>
          <w:szCs w:val="24"/>
          <w:u w:val="single"/>
        </w:rPr>
        <w:t>View Orders:</w:t>
      </w:r>
      <w:r w:rsidRPr="001A69C0">
        <w:rPr>
          <w:color w:val="000000"/>
          <w:sz w:val="24"/>
          <w:szCs w:val="24"/>
        </w:rPr>
        <w:t xml:space="preserve"> Admin can track Live orders and Status Update for particular food delivery.</w:t>
      </w:r>
    </w:p>
    <w:p w14:paraId="7D0CD8AC" w14:textId="77777777" w:rsidR="001A69C0" w:rsidRPr="001A69C0" w:rsidRDefault="001A69C0" w:rsidP="001A69C0">
      <w:pPr>
        <w:numPr>
          <w:ilvl w:val="0"/>
          <w:numId w:val="10"/>
        </w:numPr>
        <w:spacing w:after="0" w:line="360" w:lineRule="auto"/>
        <w:rPr>
          <w:color w:val="000000"/>
          <w:sz w:val="24"/>
          <w:szCs w:val="24"/>
        </w:rPr>
      </w:pPr>
      <w:r w:rsidRPr="001A69C0">
        <w:rPr>
          <w:color w:val="000000"/>
          <w:sz w:val="24"/>
          <w:szCs w:val="24"/>
          <w:u w:val="single"/>
        </w:rPr>
        <w:t>View Transactions:</w:t>
      </w:r>
      <w:r w:rsidRPr="001A69C0">
        <w:rPr>
          <w:color w:val="000000"/>
          <w:sz w:val="24"/>
          <w:szCs w:val="24"/>
        </w:rPr>
        <w:t xml:space="preserve"> View previous transaction by date search and total amount at end.</w:t>
      </w:r>
    </w:p>
    <w:p w14:paraId="70E14BCC" w14:textId="77777777" w:rsidR="001A69C0" w:rsidRPr="001A69C0" w:rsidRDefault="001A69C0" w:rsidP="001A69C0">
      <w:pPr>
        <w:numPr>
          <w:ilvl w:val="0"/>
          <w:numId w:val="10"/>
        </w:numPr>
        <w:spacing w:after="0" w:line="360" w:lineRule="auto"/>
        <w:rPr>
          <w:color w:val="000000"/>
          <w:sz w:val="24"/>
          <w:szCs w:val="24"/>
        </w:rPr>
      </w:pPr>
      <w:r w:rsidRPr="001A69C0">
        <w:rPr>
          <w:color w:val="000000"/>
          <w:sz w:val="24"/>
          <w:szCs w:val="24"/>
          <w:u w:val="single"/>
        </w:rPr>
        <w:t>View Users:</w:t>
      </w:r>
      <w:r w:rsidRPr="001A69C0">
        <w:rPr>
          <w:color w:val="000000"/>
          <w:sz w:val="24"/>
          <w:szCs w:val="24"/>
        </w:rPr>
        <w:t xml:space="preserve"> Admin can view the </w:t>
      </w:r>
      <w:proofErr w:type="gramStart"/>
      <w:r w:rsidRPr="001A69C0">
        <w:rPr>
          <w:color w:val="000000"/>
          <w:sz w:val="24"/>
          <w:szCs w:val="24"/>
        </w:rPr>
        <w:t>users</w:t>
      </w:r>
      <w:proofErr w:type="gramEnd"/>
      <w:r w:rsidRPr="001A69C0">
        <w:rPr>
          <w:color w:val="000000"/>
          <w:sz w:val="24"/>
          <w:szCs w:val="24"/>
        </w:rPr>
        <w:t xml:space="preserve"> details which are given during registration.</w:t>
      </w:r>
    </w:p>
    <w:p w14:paraId="0E25C121" w14:textId="707AECA9" w:rsidR="001A69C0" w:rsidRDefault="001A69C0" w:rsidP="001A69C0">
      <w:pPr>
        <w:spacing w:after="0" w:line="360" w:lineRule="auto"/>
        <w:rPr>
          <w:color w:val="000000"/>
          <w:sz w:val="24"/>
          <w:szCs w:val="24"/>
        </w:rPr>
      </w:pPr>
    </w:p>
    <w:p w14:paraId="36D5F586" w14:textId="4938DF55" w:rsidR="00486116" w:rsidRDefault="00486116" w:rsidP="001A69C0">
      <w:pPr>
        <w:spacing w:after="0" w:line="360" w:lineRule="auto"/>
        <w:rPr>
          <w:color w:val="000000"/>
          <w:sz w:val="24"/>
          <w:szCs w:val="24"/>
        </w:rPr>
      </w:pPr>
    </w:p>
    <w:p w14:paraId="25DCAEED" w14:textId="77777777" w:rsidR="00486116" w:rsidRPr="001A69C0" w:rsidRDefault="00486116" w:rsidP="001A69C0">
      <w:pPr>
        <w:spacing w:after="0" w:line="360" w:lineRule="auto"/>
        <w:rPr>
          <w:color w:val="000000"/>
          <w:sz w:val="24"/>
          <w:szCs w:val="24"/>
        </w:rPr>
      </w:pPr>
    </w:p>
    <w:p w14:paraId="596ED7BE" w14:textId="77777777" w:rsidR="001A69C0" w:rsidRDefault="001A69C0" w:rsidP="001A69C0">
      <w:pPr>
        <w:spacing w:after="0" w:line="360" w:lineRule="auto"/>
        <w:rPr>
          <w:b/>
          <w:color w:val="000000"/>
          <w:sz w:val="24"/>
          <w:szCs w:val="24"/>
          <w:u w:val="single"/>
        </w:rPr>
      </w:pPr>
    </w:p>
    <w:p w14:paraId="0C577C2D" w14:textId="77777777" w:rsidR="001A69C0" w:rsidRPr="001A69C0" w:rsidRDefault="001A69C0" w:rsidP="001A69C0">
      <w:pPr>
        <w:spacing w:after="0" w:line="360" w:lineRule="auto"/>
        <w:rPr>
          <w:b/>
          <w:color w:val="000000"/>
          <w:sz w:val="24"/>
          <w:szCs w:val="24"/>
          <w:u w:val="single"/>
        </w:rPr>
      </w:pPr>
      <w:r w:rsidRPr="001A69C0">
        <w:rPr>
          <w:b/>
          <w:color w:val="000000"/>
          <w:sz w:val="24"/>
          <w:szCs w:val="24"/>
          <w:u w:val="single"/>
        </w:rPr>
        <w:lastRenderedPageBreak/>
        <w:t>User:</w:t>
      </w:r>
    </w:p>
    <w:p w14:paraId="13439042" w14:textId="77777777" w:rsidR="001A69C0" w:rsidRPr="001A69C0" w:rsidRDefault="001A69C0" w:rsidP="001A69C0">
      <w:pPr>
        <w:numPr>
          <w:ilvl w:val="0"/>
          <w:numId w:val="11"/>
        </w:numPr>
        <w:spacing w:after="0" w:line="360" w:lineRule="auto"/>
        <w:rPr>
          <w:color w:val="000000"/>
          <w:sz w:val="24"/>
          <w:szCs w:val="24"/>
        </w:rPr>
      </w:pPr>
      <w:r w:rsidRPr="001A69C0">
        <w:rPr>
          <w:color w:val="000000"/>
          <w:sz w:val="24"/>
          <w:szCs w:val="24"/>
          <w:u w:val="single"/>
        </w:rPr>
        <w:t>Register:</w:t>
      </w:r>
      <w:r w:rsidRPr="001A69C0">
        <w:rPr>
          <w:color w:val="000000"/>
          <w:sz w:val="24"/>
          <w:szCs w:val="24"/>
        </w:rPr>
        <w:t xml:space="preserve"> User have to register with essential details for food ordering system.</w:t>
      </w:r>
    </w:p>
    <w:p w14:paraId="2201F983" w14:textId="77777777" w:rsidR="001A69C0" w:rsidRPr="001A69C0" w:rsidRDefault="001A69C0" w:rsidP="001A69C0">
      <w:pPr>
        <w:numPr>
          <w:ilvl w:val="0"/>
          <w:numId w:val="11"/>
        </w:numPr>
        <w:spacing w:after="0" w:line="360" w:lineRule="auto"/>
        <w:rPr>
          <w:color w:val="000000"/>
          <w:sz w:val="24"/>
          <w:szCs w:val="24"/>
        </w:rPr>
      </w:pPr>
      <w:r w:rsidRPr="001A69C0">
        <w:rPr>
          <w:color w:val="000000"/>
          <w:sz w:val="24"/>
          <w:szCs w:val="24"/>
          <w:u w:val="single"/>
        </w:rPr>
        <w:t>Login:</w:t>
      </w:r>
      <w:r w:rsidRPr="001A69C0">
        <w:rPr>
          <w:color w:val="000000"/>
          <w:sz w:val="24"/>
          <w:szCs w:val="24"/>
        </w:rPr>
        <w:t xml:space="preserve"> User have to login with their credentials to access food ordering system.</w:t>
      </w:r>
    </w:p>
    <w:p w14:paraId="40CDDFA5" w14:textId="77777777" w:rsidR="001A69C0" w:rsidRPr="001A69C0" w:rsidRDefault="001A69C0" w:rsidP="001A69C0">
      <w:pPr>
        <w:numPr>
          <w:ilvl w:val="0"/>
          <w:numId w:val="11"/>
        </w:numPr>
        <w:spacing w:after="0" w:line="360" w:lineRule="auto"/>
        <w:rPr>
          <w:color w:val="000000"/>
          <w:sz w:val="24"/>
          <w:szCs w:val="24"/>
        </w:rPr>
      </w:pPr>
      <w:r w:rsidRPr="001A69C0">
        <w:rPr>
          <w:color w:val="000000"/>
          <w:sz w:val="24"/>
          <w:szCs w:val="24"/>
          <w:u w:val="single"/>
        </w:rPr>
        <w:t>Menu List:</w:t>
      </w:r>
      <w:r w:rsidRPr="001A69C0">
        <w:rPr>
          <w:color w:val="000000"/>
          <w:sz w:val="24"/>
          <w:szCs w:val="24"/>
        </w:rPr>
        <w:t xml:space="preserve"> Different food items with respective categories viewable to user.</w:t>
      </w:r>
    </w:p>
    <w:p w14:paraId="35099A9A" w14:textId="77777777" w:rsidR="001A69C0" w:rsidRPr="001A69C0" w:rsidRDefault="001A69C0" w:rsidP="001A69C0">
      <w:pPr>
        <w:numPr>
          <w:ilvl w:val="0"/>
          <w:numId w:val="11"/>
        </w:numPr>
        <w:spacing w:after="0" w:line="360" w:lineRule="auto"/>
        <w:rPr>
          <w:color w:val="000000"/>
          <w:sz w:val="24"/>
          <w:szCs w:val="24"/>
        </w:rPr>
      </w:pPr>
      <w:r w:rsidRPr="001A69C0">
        <w:rPr>
          <w:color w:val="000000"/>
          <w:sz w:val="24"/>
          <w:szCs w:val="24"/>
          <w:u w:val="single"/>
        </w:rPr>
        <w:t>Item Details:</w:t>
      </w:r>
      <w:r w:rsidRPr="001A69C0">
        <w:rPr>
          <w:color w:val="000000"/>
          <w:sz w:val="24"/>
          <w:szCs w:val="24"/>
        </w:rPr>
        <w:t xml:space="preserve"> User can view food items details and buy the product by doing online payment.</w:t>
      </w:r>
    </w:p>
    <w:p w14:paraId="4C7CE1BB" w14:textId="77777777" w:rsidR="001A69C0" w:rsidRPr="001A69C0" w:rsidRDefault="001A69C0" w:rsidP="001A69C0">
      <w:pPr>
        <w:numPr>
          <w:ilvl w:val="0"/>
          <w:numId w:val="11"/>
        </w:numPr>
        <w:spacing w:after="0" w:line="360" w:lineRule="auto"/>
        <w:rPr>
          <w:color w:val="000000"/>
          <w:sz w:val="24"/>
          <w:szCs w:val="24"/>
        </w:rPr>
      </w:pPr>
      <w:r w:rsidRPr="001A69C0">
        <w:rPr>
          <w:color w:val="000000"/>
          <w:sz w:val="24"/>
          <w:szCs w:val="24"/>
          <w:u w:val="single"/>
        </w:rPr>
        <w:t>View Cart:</w:t>
      </w:r>
      <w:r w:rsidRPr="001A69C0">
        <w:rPr>
          <w:color w:val="000000"/>
          <w:sz w:val="24"/>
          <w:szCs w:val="24"/>
        </w:rPr>
        <w:t xml:space="preserve"> User can view their cart details, delete food items from cart, update quantity etc.</w:t>
      </w:r>
    </w:p>
    <w:p w14:paraId="4D95F38B" w14:textId="3A2A09AD" w:rsidR="00796DCB" w:rsidRPr="00486116" w:rsidRDefault="001A69C0" w:rsidP="00486116">
      <w:pPr>
        <w:numPr>
          <w:ilvl w:val="0"/>
          <w:numId w:val="11"/>
        </w:numPr>
        <w:spacing w:after="0" w:line="360" w:lineRule="auto"/>
        <w:rPr>
          <w:color w:val="000000"/>
          <w:sz w:val="24"/>
          <w:szCs w:val="24"/>
        </w:rPr>
      </w:pPr>
      <w:r w:rsidRPr="001A69C0">
        <w:rPr>
          <w:color w:val="000000"/>
          <w:sz w:val="24"/>
          <w:szCs w:val="24"/>
          <w:u w:val="single"/>
        </w:rPr>
        <w:t>View Orders and Status:</w:t>
      </w:r>
      <w:r w:rsidRPr="001A69C0">
        <w:rPr>
          <w:color w:val="000000"/>
          <w:sz w:val="24"/>
          <w:szCs w:val="24"/>
        </w:rPr>
        <w:t xml:space="preserve"> User can keep track of their orders with delivery status.</w:t>
      </w:r>
    </w:p>
    <w:p w14:paraId="0CAD0719" w14:textId="77777777" w:rsidR="00796DCB" w:rsidRDefault="00796DCB" w:rsidP="00F51C0C">
      <w:pPr>
        <w:spacing w:before="100" w:beforeAutospacing="1" w:after="100" w:afterAutospacing="1" w:line="240" w:lineRule="auto"/>
        <w:rPr>
          <w:rFonts w:eastAsia="Times New Roman" w:cs="Times New Roman"/>
          <w:color w:val="auto"/>
          <w:sz w:val="24"/>
          <w:szCs w:val="24"/>
          <w:lang w:eastAsia="en-US"/>
        </w:rPr>
      </w:pPr>
    </w:p>
    <w:p w14:paraId="28E8BE9A" w14:textId="77777777" w:rsidR="00486116" w:rsidRPr="00F9581F" w:rsidRDefault="00486116" w:rsidP="00486116">
      <w:pPr>
        <w:spacing w:before="100" w:beforeAutospacing="1" w:after="100" w:afterAutospacing="1" w:line="240" w:lineRule="auto"/>
        <w:rPr>
          <w:rFonts w:eastAsia="Times New Roman" w:cs="Times New Roman"/>
          <w:b/>
          <w:color w:val="auto"/>
          <w:sz w:val="24"/>
          <w:szCs w:val="24"/>
          <w:lang w:eastAsia="en-US"/>
        </w:rPr>
      </w:pPr>
      <w:r w:rsidRPr="00F9581F">
        <w:rPr>
          <w:rFonts w:eastAsia="Times New Roman" w:cs="Times New Roman"/>
          <w:b/>
          <w:color w:val="auto"/>
          <w:sz w:val="24"/>
          <w:szCs w:val="24"/>
          <w:lang w:eastAsia="en-US"/>
        </w:rPr>
        <w:t>Things to be done for the given problem statement:</w:t>
      </w:r>
    </w:p>
    <w:tbl>
      <w:tblPr>
        <w:tblStyle w:val="TableGrid"/>
        <w:tblW w:w="0" w:type="auto"/>
        <w:tblLook w:val="04A0" w:firstRow="1" w:lastRow="0" w:firstColumn="1" w:lastColumn="0" w:noHBand="0" w:noVBand="1"/>
      </w:tblPr>
      <w:tblGrid>
        <w:gridCol w:w="952"/>
        <w:gridCol w:w="8912"/>
      </w:tblGrid>
      <w:tr w:rsidR="00486116" w14:paraId="4337EFBD" w14:textId="77777777" w:rsidTr="004605E2">
        <w:tc>
          <w:tcPr>
            <w:tcW w:w="0" w:type="auto"/>
          </w:tcPr>
          <w:p w14:paraId="03E4D4EB" w14:textId="77777777" w:rsidR="00486116" w:rsidRPr="00F9581F" w:rsidRDefault="00486116" w:rsidP="004605E2">
            <w:pPr>
              <w:spacing w:before="100" w:beforeAutospacing="1" w:after="100" w:afterAutospacing="1"/>
              <w:rPr>
                <w:rFonts w:eastAsia="Times New Roman" w:cs="Times New Roman"/>
                <w:b/>
                <w:color w:val="auto"/>
                <w:sz w:val="24"/>
                <w:szCs w:val="24"/>
                <w:lang w:eastAsia="en-US"/>
              </w:rPr>
            </w:pPr>
            <w:r w:rsidRPr="00F9581F">
              <w:rPr>
                <w:rFonts w:eastAsia="Times New Roman" w:cs="Times New Roman"/>
                <w:b/>
                <w:color w:val="auto"/>
                <w:sz w:val="24"/>
                <w:szCs w:val="24"/>
                <w:lang w:eastAsia="en-US"/>
              </w:rPr>
              <w:t>Expt. No</w:t>
            </w:r>
          </w:p>
        </w:tc>
        <w:tc>
          <w:tcPr>
            <w:tcW w:w="0" w:type="auto"/>
          </w:tcPr>
          <w:p w14:paraId="7CC8ECF8" w14:textId="77777777" w:rsidR="00486116" w:rsidRPr="00F9581F" w:rsidRDefault="00486116" w:rsidP="004605E2">
            <w:pPr>
              <w:spacing w:before="100" w:beforeAutospacing="1" w:after="100" w:afterAutospacing="1"/>
              <w:rPr>
                <w:rFonts w:eastAsia="Times New Roman" w:cs="Times New Roman"/>
                <w:b/>
                <w:color w:val="auto"/>
                <w:sz w:val="24"/>
                <w:szCs w:val="24"/>
                <w:lang w:eastAsia="en-US"/>
              </w:rPr>
            </w:pPr>
            <w:r w:rsidRPr="00F9581F">
              <w:rPr>
                <w:rFonts w:eastAsia="Times New Roman" w:cs="Times New Roman"/>
                <w:b/>
                <w:color w:val="auto"/>
                <w:sz w:val="24"/>
                <w:szCs w:val="24"/>
                <w:lang w:eastAsia="en-US"/>
              </w:rPr>
              <w:t>Experiment Title</w:t>
            </w:r>
          </w:p>
        </w:tc>
      </w:tr>
      <w:tr w:rsidR="00486116" w14:paraId="54963784" w14:textId="77777777" w:rsidTr="004605E2">
        <w:trPr>
          <w:trHeight w:val="890"/>
        </w:trPr>
        <w:tc>
          <w:tcPr>
            <w:tcW w:w="0" w:type="auto"/>
          </w:tcPr>
          <w:p w14:paraId="53F4F30F" w14:textId="77777777" w:rsidR="00486116" w:rsidRPr="00D11925" w:rsidRDefault="00486116" w:rsidP="00486116">
            <w:pPr>
              <w:pStyle w:val="ListParagraph"/>
              <w:numPr>
                <w:ilvl w:val="0"/>
                <w:numId w:val="13"/>
              </w:numPr>
              <w:spacing w:before="100" w:beforeAutospacing="1" w:after="100" w:afterAutospacing="1"/>
              <w:rPr>
                <w:rFonts w:eastAsia="Times New Roman" w:cs="Times New Roman"/>
                <w:bCs/>
                <w:color w:val="auto"/>
                <w:sz w:val="24"/>
                <w:szCs w:val="24"/>
                <w:lang w:eastAsia="en-US"/>
              </w:rPr>
            </w:pPr>
          </w:p>
        </w:tc>
        <w:tc>
          <w:tcPr>
            <w:tcW w:w="0" w:type="auto"/>
          </w:tcPr>
          <w:p w14:paraId="771D78A3" w14:textId="77777777" w:rsidR="00486116" w:rsidRDefault="00486116" w:rsidP="00486116">
            <w:pPr>
              <w:pStyle w:val="ListParagraph"/>
              <w:numPr>
                <w:ilvl w:val="0"/>
                <w:numId w:val="12"/>
              </w:num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Installation and Setting of LAMP / WAMP / XAMP.</w:t>
            </w:r>
          </w:p>
          <w:p w14:paraId="40A9FE86" w14:textId="77777777" w:rsidR="00486116" w:rsidRPr="00D11925" w:rsidRDefault="00486116" w:rsidP="00486116">
            <w:pPr>
              <w:pStyle w:val="ListParagraph"/>
              <w:numPr>
                <w:ilvl w:val="0"/>
                <w:numId w:val="12"/>
              </w:num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Develop a Prototype of the selected problem statement (UI and UX)</w:t>
            </w:r>
          </w:p>
        </w:tc>
      </w:tr>
      <w:tr w:rsidR="00486116" w14:paraId="5FAFB24F" w14:textId="77777777" w:rsidTr="004605E2">
        <w:tc>
          <w:tcPr>
            <w:tcW w:w="0" w:type="auto"/>
          </w:tcPr>
          <w:p w14:paraId="21DC9ED1" w14:textId="77777777" w:rsidR="00486116" w:rsidRPr="00D11925" w:rsidRDefault="00486116" w:rsidP="00486116">
            <w:pPr>
              <w:pStyle w:val="ListParagraph"/>
              <w:numPr>
                <w:ilvl w:val="0"/>
                <w:numId w:val="13"/>
              </w:numPr>
              <w:spacing w:before="100" w:beforeAutospacing="1" w:after="100" w:afterAutospacing="1"/>
              <w:rPr>
                <w:rFonts w:eastAsia="Times New Roman" w:cs="Times New Roman"/>
                <w:bCs/>
                <w:color w:val="auto"/>
                <w:sz w:val="24"/>
                <w:szCs w:val="24"/>
                <w:lang w:eastAsia="en-US"/>
              </w:rPr>
            </w:pPr>
          </w:p>
        </w:tc>
        <w:tc>
          <w:tcPr>
            <w:tcW w:w="0" w:type="auto"/>
          </w:tcPr>
          <w:p w14:paraId="27C585EE" w14:textId="77777777" w:rsidR="00486116" w:rsidRDefault="00486116" w:rsidP="004605E2">
            <w:p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 xml:space="preserve">Design and Implement web pages using HTML5 and CSS3 on the </w:t>
            </w:r>
            <w:r>
              <w:rPr>
                <w:rFonts w:eastAsia="Times New Roman" w:cs="Times New Roman"/>
                <w:bCs/>
                <w:color w:val="auto"/>
                <w:sz w:val="24"/>
                <w:szCs w:val="24"/>
                <w:lang w:eastAsia="en-US"/>
              </w:rPr>
              <w:t>given</w:t>
            </w:r>
            <w:r w:rsidRPr="00D11925">
              <w:rPr>
                <w:rFonts w:eastAsia="Times New Roman" w:cs="Times New Roman"/>
                <w:bCs/>
                <w:color w:val="auto"/>
                <w:sz w:val="24"/>
                <w:szCs w:val="24"/>
                <w:lang w:eastAsia="en-US"/>
              </w:rPr>
              <w:t xml:space="preserve"> problem</w:t>
            </w:r>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statement</w:t>
            </w:r>
            <w:r>
              <w:rPr>
                <w:rFonts w:eastAsia="Times New Roman" w:cs="Times New Roman"/>
                <w:bCs/>
                <w:color w:val="auto"/>
                <w:sz w:val="24"/>
                <w:szCs w:val="24"/>
                <w:lang w:eastAsia="en-US"/>
              </w:rPr>
              <w:t xml:space="preserve"> and e</w:t>
            </w:r>
            <w:r w:rsidRPr="00F9581F">
              <w:rPr>
                <w:rFonts w:eastAsia="Times New Roman" w:cs="Times New Roman"/>
                <w:bCs/>
                <w:color w:val="auto"/>
                <w:sz w:val="24"/>
                <w:szCs w:val="24"/>
                <w:lang w:eastAsia="en-US"/>
              </w:rPr>
              <w:t>nhance the web page using bootstrap</w:t>
            </w:r>
          </w:p>
        </w:tc>
      </w:tr>
      <w:tr w:rsidR="00486116" w14:paraId="79813F8F" w14:textId="77777777" w:rsidTr="004605E2">
        <w:tc>
          <w:tcPr>
            <w:tcW w:w="0" w:type="auto"/>
          </w:tcPr>
          <w:p w14:paraId="72585909" w14:textId="77777777" w:rsidR="00486116" w:rsidRPr="00D11925" w:rsidRDefault="00486116" w:rsidP="00486116">
            <w:pPr>
              <w:pStyle w:val="ListParagraph"/>
              <w:numPr>
                <w:ilvl w:val="0"/>
                <w:numId w:val="13"/>
              </w:numPr>
              <w:spacing w:before="100" w:beforeAutospacing="1" w:after="100" w:afterAutospacing="1"/>
              <w:rPr>
                <w:rFonts w:eastAsia="Times New Roman" w:cs="Times New Roman"/>
                <w:bCs/>
                <w:color w:val="auto"/>
                <w:sz w:val="24"/>
                <w:szCs w:val="24"/>
                <w:lang w:eastAsia="en-US"/>
              </w:rPr>
            </w:pPr>
          </w:p>
        </w:tc>
        <w:tc>
          <w:tcPr>
            <w:tcW w:w="0" w:type="auto"/>
          </w:tcPr>
          <w:p w14:paraId="425CB464" w14:textId="77777777" w:rsidR="00486116" w:rsidRDefault="00486116" w:rsidP="004605E2">
            <w:p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 xml:space="preserve">Design Form using </w:t>
            </w:r>
            <w:proofErr w:type="spellStart"/>
            <w:r w:rsidRPr="00D11925">
              <w:rPr>
                <w:rFonts w:eastAsia="Times New Roman" w:cs="Times New Roman"/>
                <w:bCs/>
                <w:color w:val="auto"/>
                <w:sz w:val="24"/>
                <w:szCs w:val="24"/>
                <w:lang w:eastAsia="en-US"/>
              </w:rPr>
              <w:t>javascript</w:t>
            </w:r>
            <w:proofErr w:type="spellEnd"/>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w:t>
            </w:r>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HTML/</w:t>
            </w:r>
            <w:r>
              <w:rPr>
                <w:rFonts w:eastAsia="Times New Roman" w:cs="Times New Roman"/>
                <w:bCs/>
                <w:color w:val="auto"/>
                <w:sz w:val="24"/>
                <w:szCs w:val="24"/>
                <w:lang w:eastAsia="en-US"/>
              </w:rPr>
              <w:t xml:space="preserve"> </w:t>
            </w:r>
            <w:proofErr w:type="spellStart"/>
            <w:r w:rsidRPr="00D11925">
              <w:rPr>
                <w:rFonts w:eastAsia="Times New Roman" w:cs="Times New Roman"/>
                <w:bCs/>
                <w:color w:val="auto"/>
                <w:sz w:val="24"/>
                <w:szCs w:val="24"/>
                <w:lang w:eastAsia="en-US"/>
              </w:rPr>
              <w:t>JQuery</w:t>
            </w:r>
            <w:proofErr w:type="spellEnd"/>
            <w:r w:rsidRPr="00D11925">
              <w:rPr>
                <w:rFonts w:eastAsia="Times New Roman" w:cs="Times New Roman"/>
                <w:bCs/>
                <w:color w:val="auto"/>
                <w:sz w:val="24"/>
                <w:szCs w:val="24"/>
                <w:lang w:eastAsia="en-US"/>
              </w:rPr>
              <w:t xml:space="preserve"> with client-side validations on the</w:t>
            </w:r>
            <w:r>
              <w:rPr>
                <w:rFonts w:eastAsia="Times New Roman" w:cs="Times New Roman"/>
                <w:bCs/>
                <w:color w:val="auto"/>
                <w:sz w:val="24"/>
                <w:szCs w:val="24"/>
                <w:lang w:eastAsia="en-US"/>
              </w:rPr>
              <w:t xml:space="preserve"> given</w:t>
            </w:r>
            <w:r w:rsidRPr="00D11925">
              <w:rPr>
                <w:rFonts w:eastAsia="Times New Roman" w:cs="Times New Roman"/>
                <w:bCs/>
                <w:color w:val="auto"/>
                <w:sz w:val="24"/>
                <w:szCs w:val="24"/>
                <w:lang w:eastAsia="en-US"/>
              </w:rPr>
              <w:t xml:space="preserve"> problem statement</w:t>
            </w:r>
          </w:p>
        </w:tc>
      </w:tr>
      <w:tr w:rsidR="00486116" w14:paraId="0E1244DC" w14:textId="77777777" w:rsidTr="004605E2">
        <w:tc>
          <w:tcPr>
            <w:tcW w:w="0" w:type="auto"/>
          </w:tcPr>
          <w:p w14:paraId="6E704BFB" w14:textId="77777777" w:rsidR="00486116" w:rsidRPr="00F9581F" w:rsidRDefault="00486116" w:rsidP="00486116">
            <w:pPr>
              <w:pStyle w:val="ListParagraph"/>
              <w:numPr>
                <w:ilvl w:val="0"/>
                <w:numId w:val="13"/>
              </w:numPr>
              <w:spacing w:before="100" w:beforeAutospacing="1" w:after="100" w:afterAutospacing="1"/>
              <w:rPr>
                <w:rFonts w:eastAsia="Times New Roman" w:cs="Times New Roman"/>
                <w:bCs/>
                <w:color w:val="auto"/>
                <w:sz w:val="24"/>
                <w:szCs w:val="24"/>
                <w:lang w:eastAsia="en-US"/>
              </w:rPr>
            </w:pPr>
          </w:p>
        </w:tc>
        <w:tc>
          <w:tcPr>
            <w:tcW w:w="0" w:type="auto"/>
          </w:tcPr>
          <w:p w14:paraId="651FBFE9" w14:textId="77777777" w:rsidR="00486116" w:rsidRDefault="00486116" w:rsidP="004605E2">
            <w:pPr>
              <w:spacing w:before="100" w:beforeAutospacing="1" w:after="100" w:afterAutospacing="1"/>
              <w:jc w:val="both"/>
              <w:rPr>
                <w:rFonts w:eastAsia="Times New Roman" w:cs="Times New Roman"/>
                <w:bCs/>
                <w:color w:val="auto"/>
                <w:sz w:val="24"/>
                <w:szCs w:val="24"/>
                <w:lang w:eastAsia="en-US"/>
              </w:rPr>
            </w:pPr>
            <w:r w:rsidRPr="00F9581F">
              <w:rPr>
                <w:rFonts w:eastAsia="Times New Roman" w:cs="Times New Roman"/>
                <w:bCs/>
                <w:color w:val="auto"/>
                <w:sz w:val="24"/>
                <w:szCs w:val="24"/>
                <w:lang w:eastAsia="en-US"/>
              </w:rPr>
              <w:t>Design Interactive web pages using PHP (any framework) with database connectivity</w:t>
            </w:r>
            <w:r>
              <w:rPr>
                <w:rFonts w:eastAsia="Times New Roman" w:cs="Times New Roman"/>
                <w:bCs/>
                <w:color w:val="auto"/>
                <w:sz w:val="24"/>
                <w:szCs w:val="24"/>
                <w:lang w:eastAsia="en-US"/>
              </w:rPr>
              <w:t xml:space="preserve"> </w:t>
            </w:r>
            <w:r w:rsidRPr="00F9581F">
              <w:rPr>
                <w:rFonts w:eastAsia="Times New Roman" w:cs="Times New Roman"/>
                <w:bCs/>
                <w:color w:val="auto"/>
                <w:sz w:val="24"/>
                <w:szCs w:val="24"/>
                <w:lang w:eastAsia="en-US"/>
              </w:rPr>
              <w:t>to MySQL</w:t>
            </w:r>
            <w:r>
              <w:rPr>
                <w:rFonts w:eastAsia="Times New Roman" w:cs="Times New Roman"/>
                <w:bCs/>
                <w:color w:val="auto"/>
                <w:sz w:val="24"/>
                <w:szCs w:val="24"/>
                <w:lang w:eastAsia="en-US"/>
              </w:rPr>
              <w:t xml:space="preserve"> / PostgreSQL</w:t>
            </w:r>
            <w:r w:rsidRPr="00F9581F">
              <w:rPr>
                <w:rFonts w:eastAsia="Times New Roman" w:cs="Times New Roman"/>
                <w:bCs/>
                <w:color w:val="auto"/>
                <w:sz w:val="24"/>
                <w:szCs w:val="24"/>
                <w:lang w:eastAsia="en-US"/>
              </w:rPr>
              <w:t xml:space="preserve"> on the </w:t>
            </w:r>
            <w:r>
              <w:rPr>
                <w:rFonts w:eastAsia="Times New Roman" w:cs="Times New Roman"/>
                <w:bCs/>
                <w:color w:val="auto"/>
                <w:sz w:val="24"/>
                <w:szCs w:val="24"/>
                <w:lang w:eastAsia="en-US"/>
              </w:rPr>
              <w:t>given</w:t>
            </w:r>
            <w:r w:rsidRPr="00F9581F">
              <w:rPr>
                <w:rFonts w:eastAsia="Times New Roman" w:cs="Times New Roman"/>
                <w:bCs/>
                <w:color w:val="auto"/>
                <w:sz w:val="24"/>
                <w:szCs w:val="24"/>
                <w:lang w:eastAsia="en-US"/>
              </w:rPr>
              <w:t xml:space="preserve"> problem statement.</w:t>
            </w:r>
          </w:p>
        </w:tc>
      </w:tr>
      <w:tr w:rsidR="00486116" w14:paraId="336FB095" w14:textId="77777777" w:rsidTr="004605E2">
        <w:tc>
          <w:tcPr>
            <w:tcW w:w="0" w:type="auto"/>
          </w:tcPr>
          <w:p w14:paraId="6DE85F05" w14:textId="77777777" w:rsidR="00486116" w:rsidRPr="00F9581F" w:rsidRDefault="00486116" w:rsidP="00486116">
            <w:pPr>
              <w:pStyle w:val="ListParagraph"/>
              <w:numPr>
                <w:ilvl w:val="0"/>
                <w:numId w:val="13"/>
              </w:numPr>
              <w:spacing w:before="100" w:beforeAutospacing="1" w:after="100" w:afterAutospacing="1"/>
              <w:rPr>
                <w:rFonts w:eastAsia="Times New Roman" w:cs="Times New Roman"/>
                <w:bCs/>
                <w:color w:val="auto"/>
                <w:sz w:val="24"/>
                <w:szCs w:val="24"/>
                <w:lang w:eastAsia="en-US"/>
              </w:rPr>
            </w:pPr>
          </w:p>
        </w:tc>
        <w:tc>
          <w:tcPr>
            <w:tcW w:w="0" w:type="auto"/>
          </w:tcPr>
          <w:p w14:paraId="06923E61" w14:textId="77777777" w:rsidR="00486116" w:rsidRDefault="00486116" w:rsidP="004605E2">
            <w:pPr>
              <w:spacing w:before="100" w:beforeAutospacing="1" w:after="100" w:afterAutospacing="1"/>
              <w:jc w:val="both"/>
              <w:rPr>
                <w:rFonts w:eastAsia="Times New Roman" w:cs="Times New Roman"/>
                <w:bCs/>
                <w:color w:val="auto"/>
                <w:sz w:val="24"/>
                <w:szCs w:val="24"/>
                <w:lang w:eastAsia="en-US"/>
              </w:rPr>
            </w:pPr>
            <w:r w:rsidRPr="00F9581F">
              <w:rPr>
                <w:rFonts w:eastAsia="Times New Roman" w:cs="Times New Roman"/>
                <w:bCs/>
                <w:color w:val="auto"/>
                <w:sz w:val="24"/>
                <w:szCs w:val="24"/>
                <w:lang w:eastAsia="en-US"/>
              </w:rPr>
              <w:t xml:space="preserve">Design and Implement web pages with PHP and Ajax on the </w:t>
            </w:r>
            <w:r>
              <w:rPr>
                <w:rFonts w:eastAsia="Times New Roman" w:cs="Times New Roman"/>
                <w:bCs/>
                <w:color w:val="auto"/>
                <w:sz w:val="24"/>
                <w:szCs w:val="24"/>
                <w:lang w:eastAsia="en-US"/>
              </w:rPr>
              <w:t xml:space="preserve">given </w:t>
            </w:r>
            <w:r w:rsidRPr="00F9581F">
              <w:rPr>
                <w:rFonts w:eastAsia="Times New Roman" w:cs="Times New Roman"/>
                <w:bCs/>
                <w:color w:val="auto"/>
                <w:sz w:val="24"/>
                <w:szCs w:val="24"/>
                <w:lang w:eastAsia="en-US"/>
              </w:rPr>
              <w:t>problem</w:t>
            </w:r>
            <w:r>
              <w:rPr>
                <w:rFonts w:eastAsia="Times New Roman" w:cs="Times New Roman"/>
                <w:bCs/>
                <w:color w:val="auto"/>
                <w:sz w:val="24"/>
                <w:szCs w:val="24"/>
                <w:lang w:eastAsia="en-US"/>
              </w:rPr>
              <w:t xml:space="preserve"> </w:t>
            </w:r>
            <w:r w:rsidRPr="00F9581F">
              <w:rPr>
                <w:rFonts w:eastAsia="Times New Roman" w:cs="Times New Roman"/>
                <w:bCs/>
                <w:color w:val="auto"/>
                <w:sz w:val="24"/>
                <w:szCs w:val="24"/>
                <w:lang w:eastAsia="en-US"/>
              </w:rPr>
              <w:t>statement</w:t>
            </w:r>
          </w:p>
        </w:tc>
      </w:tr>
    </w:tbl>
    <w:p w14:paraId="5ED61773" w14:textId="77777777" w:rsidR="00486116" w:rsidRPr="00D11925" w:rsidRDefault="00486116" w:rsidP="00486116">
      <w:pPr>
        <w:spacing w:before="100" w:beforeAutospacing="1" w:after="100" w:afterAutospacing="1" w:line="240" w:lineRule="auto"/>
        <w:rPr>
          <w:rFonts w:eastAsia="Times New Roman" w:cs="Times New Roman"/>
          <w:bCs/>
          <w:color w:val="auto"/>
          <w:sz w:val="24"/>
          <w:szCs w:val="24"/>
          <w:lang w:eastAsia="en-US"/>
        </w:rPr>
      </w:pPr>
    </w:p>
    <w:p w14:paraId="564E7004" w14:textId="77777777" w:rsidR="00486116" w:rsidRDefault="00486116" w:rsidP="00486116">
      <w:pPr>
        <w:spacing w:before="100" w:beforeAutospacing="1" w:after="100" w:afterAutospacing="1" w:line="240" w:lineRule="auto"/>
        <w:rPr>
          <w:rFonts w:eastAsia="Times New Roman" w:cs="Times New Roman"/>
          <w:b/>
          <w:color w:val="auto"/>
          <w:sz w:val="24"/>
          <w:szCs w:val="24"/>
          <w:lang w:eastAsia="en-US"/>
        </w:rPr>
      </w:pPr>
      <w:r>
        <w:rPr>
          <w:rFonts w:eastAsia="Times New Roman" w:cs="Times New Roman"/>
          <w:b/>
          <w:color w:val="auto"/>
          <w:sz w:val="24"/>
          <w:szCs w:val="24"/>
          <w:lang w:eastAsia="en-US"/>
        </w:rPr>
        <w:t>Additional instructions</w:t>
      </w:r>
    </w:p>
    <w:p w14:paraId="1A2C301C" w14:textId="77777777" w:rsidR="00486116" w:rsidRPr="00D36D11" w:rsidRDefault="00486116" w:rsidP="00486116">
      <w:pPr>
        <w:pStyle w:val="ListParagraph"/>
        <w:numPr>
          <w:ilvl w:val="0"/>
          <w:numId w:val="2"/>
        </w:numPr>
        <w:spacing w:before="100" w:beforeAutospacing="1" w:after="100" w:afterAutospacing="1" w:line="240" w:lineRule="auto"/>
        <w:rPr>
          <w:rFonts w:eastAsia="Times New Roman" w:cs="Times New Roman"/>
          <w:bCs/>
          <w:color w:val="auto"/>
          <w:sz w:val="24"/>
          <w:szCs w:val="24"/>
          <w:lang w:eastAsia="en-US"/>
        </w:rPr>
      </w:pPr>
      <w:r w:rsidRPr="00D36D11">
        <w:rPr>
          <w:rFonts w:eastAsia="Times New Roman" w:cs="Times New Roman"/>
          <w:bCs/>
          <w:color w:val="auto"/>
          <w:sz w:val="24"/>
          <w:szCs w:val="24"/>
          <w:lang w:eastAsia="en-US"/>
        </w:rPr>
        <w:t>Evaluation of the project will be done on the weekly basis</w:t>
      </w:r>
    </w:p>
    <w:p w14:paraId="2C3E4FCE" w14:textId="77777777" w:rsidR="00486116" w:rsidRPr="00D36D11" w:rsidRDefault="00486116" w:rsidP="00486116">
      <w:pPr>
        <w:pStyle w:val="ListParagraph"/>
        <w:numPr>
          <w:ilvl w:val="0"/>
          <w:numId w:val="2"/>
        </w:numPr>
        <w:spacing w:before="100" w:beforeAutospacing="1" w:after="100" w:afterAutospacing="1" w:line="240" w:lineRule="auto"/>
        <w:rPr>
          <w:rFonts w:eastAsia="Times New Roman" w:cs="Times New Roman"/>
          <w:bCs/>
          <w:color w:val="auto"/>
          <w:sz w:val="24"/>
          <w:szCs w:val="24"/>
          <w:lang w:eastAsia="en-US"/>
        </w:rPr>
      </w:pPr>
      <w:r w:rsidRPr="00D36D11">
        <w:rPr>
          <w:rFonts w:eastAsia="Times New Roman" w:cs="Times New Roman"/>
          <w:bCs/>
          <w:color w:val="auto"/>
          <w:sz w:val="24"/>
          <w:szCs w:val="24"/>
          <w:lang w:eastAsia="en-US"/>
        </w:rPr>
        <w:t>There has to be a database/data store where you will store data and connect web application to it</w:t>
      </w:r>
    </w:p>
    <w:p w14:paraId="63D8EE9A" w14:textId="07878974" w:rsidR="00EF0541" w:rsidRPr="00486116" w:rsidRDefault="00486116" w:rsidP="00486116">
      <w:pPr>
        <w:pStyle w:val="ListParagraph"/>
        <w:numPr>
          <w:ilvl w:val="0"/>
          <w:numId w:val="2"/>
        </w:numPr>
        <w:spacing w:before="100" w:beforeAutospacing="1" w:after="100" w:afterAutospacing="1" w:line="240" w:lineRule="auto"/>
        <w:rPr>
          <w:rFonts w:eastAsia="Times New Roman" w:cs="Times New Roman"/>
          <w:b/>
          <w:color w:val="auto"/>
          <w:sz w:val="24"/>
          <w:szCs w:val="24"/>
          <w:lang w:eastAsia="en-US"/>
        </w:rPr>
      </w:pPr>
      <w:r w:rsidRPr="00D36D11">
        <w:rPr>
          <w:rFonts w:eastAsia="Times New Roman" w:cs="Times New Roman"/>
          <w:bCs/>
          <w:color w:val="auto"/>
          <w:sz w:val="24"/>
          <w:szCs w:val="24"/>
          <w:lang w:eastAsia="en-US"/>
        </w:rPr>
        <w:t>You are free to use any other technology in addition to the technologies specified above</w:t>
      </w:r>
      <w:bookmarkStart w:id="0" w:name="_GoBack"/>
      <w:bookmarkEnd w:id="0"/>
    </w:p>
    <w:sectPr w:rsidR="00EF0541" w:rsidRPr="00486116" w:rsidSect="00EB2368">
      <w:footerReference w:type="default" r:id="rId11"/>
      <w:headerReference w:type="first" r:id="rId12"/>
      <w:footerReference w:type="first" r:id="rId13"/>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89A9" w14:textId="77777777" w:rsidR="00D6524F" w:rsidRDefault="00D6524F">
      <w:pPr>
        <w:spacing w:after="0" w:line="240" w:lineRule="auto"/>
      </w:pPr>
      <w:r>
        <w:separator/>
      </w:r>
    </w:p>
  </w:endnote>
  <w:endnote w:type="continuationSeparator" w:id="0">
    <w:p w14:paraId="4DA74DD0" w14:textId="77777777" w:rsidR="00D6524F" w:rsidRDefault="00D6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2922" w14:textId="77777777" w:rsidR="00EB2368" w:rsidRDefault="00C41FD5">
    <w:pPr>
      <w:pStyle w:val="Footer"/>
    </w:pPr>
    <w:r>
      <w:fldChar w:fldCharType="begin"/>
    </w:r>
    <w:r w:rsidR="00F95D36">
      <w:instrText xml:space="preserve"> PAGE   \* MERGEFORMAT </w:instrText>
    </w:r>
    <w:r>
      <w:fldChar w:fldCharType="separate"/>
    </w:r>
    <w:r w:rsidR="00C27870">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themeColor="accent4"/>
      </w:tblBorders>
      <w:tblLook w:val="04A0" w:firstRow="1" w:lastRow="0" w:firstColumn="1" w:lastColumn="0" w:noHBand="0" w:noVBand="1"/>
    </w:tblPr>
    <w:tblGrid>
      <w:gridCol w:w="6905"/>
      <w:gridCol w:w="2959"/>
    </w:tblGrid>
    <w:tr w:rsidR="002C4D18" w14:paraId="5FDE92CF" w14:textId="77777777">
      <w:trPr>
        <w:trHeight w:val="360"/>
      </w:trPr>
      <w:tc>
        <w:tcPr>
          <w:tcW w:w="3500" w:type="pct"/>
        </w:tcPr>
        <w:p w14:paraId="2B24DAD6" w14:textId="77777777" w:rsidR="002C4D18" w:rsidRPr="002C4D18" w:rsidRDefault="005E2C3A">
          <w:pPr>
            <w:pStyle w:val="Footer"/>
            <w:rPr>
              <w:sz w:val="56"/>
              <w:szCs w:val="56"/>
            </w:rPr>
          </w:pPr>
          <w:r>
            <w:rPr>
              <w:sz w:val="56"/>
              <w:szCs w:val="56"/>
            </w:rPr>
            <w:t>Project Assessment</w:t>
          </w:r>
          <w:r w:rsidR="002C4D18" w:rsidRPr="002C4D18">
            <w:rPr>
              <w:sz w:val="56"/>
              <w:szCs w:val="56"/>
            </w:rPr>
            <w:t xml:space="preserve"> Sheet</w:t>
          </w:r>
        </w:p>
      </w:tc>
      <w:tc>
        <w:tcPr>
          <w:tcW w:w="1500" w:type="pct"/>
          <w:shd w:val="clear" w:color="auto" w:fill="808080" w:themeFill="accent4"/>
        </w:tcPr>
        <w:p w14:paraId="3FEC1B42" w14:textId="77777777" w:rsidR="002C4D18" w:rsidRDefault="002C4D18">
          <w:pPr>
            <w:pStyle w:val="Footer"/>
            <w:rPr>
              <w:color w:val="FFFFFF" w:themeColor="background1"/>
            </w:rPr>
          </w:pPr>
        </w:p>
      </w:tc>
    </w:tr>
  </w:tbl>
  <w:p w14:paraId="78B2F540" w14:textId="77777777" w:rsidR="002C4D18" w:rsidRDefault="002C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3A52" w14:textId="77777777" w:rsidR="00D6524F" w:rsidRDefault="00D6524F">
      <w:pPr>
        <w:spacing w:after="0" w:line="240" w:lineRule="auto"/>
      </w:pPr>
      <w:r>
        <w:separator/>
      </w:r>
    </w:p>
  </w:footnote>
  <w:footnote w:type="continuationSeparator" w:id="0">
    <w:p w14:paraId="3C75B0C8" w14:textId="77777777" w:rsidR="00D6524F" w:rsidRDefault="00D65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8E51F" w14:textId="77777777" w:rsidR="00E74FCE" w:rsidRPr="00A3310E" w:rsidRDefault="00525D28" w:rsidP="00E74FCE">
    <w:pPr>
      <w:pStyle w:val="Title"/>
      <w:tabs>
        <w:tab w:val="center" w:pos="4824"/>
      </w:tabs>
      <w:rPr>
        <w:b/>
        <w:bCs/>
      </w:rPr>
    </w:pPr>
    <w:r>
      <w:rPr>
        <w:b/>
        <w:bCs/>
      </w:rPr>
      <w:t>Canteen food ordering and management system</w:t>
    </w:r>
    <w:r w:rsidR="00E74FCE">
      <w:tab/>
    </w:r>
  </w:p>
  <w:p w14:paraId="5008268B" w14:textId="68E33BD3" w:rsidR="00E74FCE" w:rsidRPr="00E74FCE" w:rsidRDefault="00486116" w:rsidP="00486116">
    <w:pPr>
      <w:pStyle w:val="Subtitle"/>
      <w:spacing w:before="60" w:after="360" w:line="240" w:lineRule="auto"/>
      <w:contextualSpacing/>
    </w:pPr>
    <w:r>
      <w:t>Teacher- VAIbhav GODBOLE |Course- WEB TECHNOLOGIES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28F9"/>
    <w:multiLevelType w:val="hybridMultilevel"/>
    <w:tmpl w:val="D6589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790AD1"/>
    <w:multiLevelType w:val="hybridMultilevel"/>
    <w:tmpl w:val="2F589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A352E"/>
    <w:multiLevelType w:val="hybridMultilevel"/>
    <w:tmpl w:val="AD52B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C77C9"/>
    <w:multiLevelType w:val="hybridMultilevel"/>
    <w:tmpl w:val="CD76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F4E75"/>
    <w:multiLevelType w:val="multilevel"/>
    <w:tmpl w:val="41F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27E45"/>
    <w:multiLevelType w:val="hybridMultilevel"/>
    <w:tmpl w:val="FDF432FC"/>
    <w:lvl w:ilvl="0" w:tplc="A6020892">
      <w:start w:val="1"/>
      <w:numFmt w:val="bullet"/>
      <w:lvlText w:val=""/>
      <w:lvlJc w:val="left"/>
      <w:pPr>
        <w:ind w:left="720" w:hanging="360"/>
      </w:pPr>
      <w:rPr>
        <w:rFonts w:ascii="Wingdings" w:hAnsi="Wingdings" w:cs="Wingdings"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123612"/>
    <w:multiLevelType w:val="multilevel"/>
    <w:tmpl w:val="BB96D9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51834"/>
    <w:multiLevelType w:val="hybridMultilevel"/>
    <w:tmpl w:val="5DA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01AB8"/>
    <w:multiLevelType w:val="hybridMultilevel"/>
    <w:tmpl w:val="060AF11E"/>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12ECF"/>
    <w:multiLevelType w:val="hybridMultilevel"/>
    <w:tmpl w:val="D6589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603460"/>
    <w:multiLevelType w:val="multilevel"/>
    <w:tmpl w:val="2200B9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2"/>
  </w:num>
  <w:num w:numId="4">
    <w:abstractNumId w:val="7"/>
  </w:num>
  <w:num w:numId="5">
    <w:abstractNumId w:val="6"/>
  </w:num>
  <w:num w:numId="6">
    <w:abstractNumId w:val="10"/>
  </w:num>
  <w:num w:numId="7">
    <w:abstractNumId w:val="1"/>
  </w:num>
  <w:num w:numId="8">
    <w:abstractNumId w:val="11"/>
  </w:num>
  <w:num w:numId="9">
    <w:abstractNumId w:val="0"/>
  </w:num>
  <w:num w:numId="10">
    <w:abstractNumId w:val="3"/>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47F"/>
    <w:rsid w:val="000009D3"/>
    <w:rsid w:val="000146F4"/>
    <w:rsid w:val="000344F3"/>
    <w:rsid w:val="00064827"/>
    <w:rsid w:val="00091082"/>
    <w:rsid w:val="000929A8"/>
    <w:rsid w:val="000A43E6"/>
    <w:rsid w:val="000B6BAF"/>
    <w:rsid w:val="000C12DE"/>
    <w:rsid w:val="000F6843"/>
    <w:rsid w:val="001011B5"/>
    <w:rsid w:val="00103A5E"/>
    <w:rsid w:val="00124AAE"/>
    <w:rsid w:val="00126885"/>
    <w:rsid w:val="001421DC"/>
    <w:rsid w:val="001642B8"/>
    <w:rsid w:val="001933A3"/>
    <w:rsid w:val="001A69C0"/>
    <w:rsid w:val="001A7224"/>
    <w:rsid w:val="001D660C"/>
    <w:rsid w:val="001F7D9E"/>
    <w:rsid w:val="002054B7"/>
    <w:rsid w:val="00205BC7"/>
    <w:rsid w:val="00215863"/>
    <w:rsid w:val="002175C9"/>
    <w:rsid w:val="00241139"/>
    <w:rsid w:val="00243098"/>
    <w:rsid w:val="002819B7"/>
    <w:rsid w:val="00297FB9"/>
    <w:rsid w:val="002A047F"/>
    <w:rsid w:val="002A5A50"/>
    <w:rsid w:val="002B0D86"/>
    <w:rsid w:val="002C4D18"/>
    <w:rsid w:val="002D11AB"/>
    <w:rsid w:val="002E639B"/>
    <w:rsid w:val="0030695B"/>
    <w:rsid w:val="0031054C"/>
    <w:rsid w:val="003123E6"/>
    <w:rsid w:val="003240D3"/>
    <w:rsid w:val="003277AD"/>
    <w:rsid w:val="003309DB"/>
    <w:rsid w:val="003310EA"/>
    <w:rsid w:val="00340ECD"/>
    <w:rsid w:val="003518A1"/>
    <w:rsid w:val="00393393"/>
    <w:rsid w:val="003B239F"/>
    <w:rsid w:val="003C42FA"/>
    <w:rsid w:val="00402F4E"/>
    <w:rsid w:val="00407946"/>
    <w:rsid w:val="00423131"/>
    <w:rsid w:val="00471ED1"/>
    <w:rsid w:val="00481DE4"/>
    <w:rsid w:val="004833C1"/>
    <w:rsid w:val="00486116"/>
    <w:rsid w:val="004A7609"/>
    <w:rsid w:val="004B005F"/>
    <w:rsid w:val="004D6332"/>
    <w:rsid w:val="00504CB5"/>
    <w:rsid w:val="00525D28"/>
    <w:rsid w:val="00545D17"/>
    <w:rsid w:val="0059107C"/>
    <w:rsid w:val="005A412A"/>
    <w:rsid w:val="005C29B8"/>
    <w:rsid w:val="005E2C3A"/>
    <w:rsid w:val="005E5852"/>
    <w:rsid w:val="005F2C36"/>
    <w:rsid w:val="00602315"/>
    <w:rsid w:val="006067BB"/>
    <w:rsid w:val="006071A2"/>
    <w:rsid w:val="006643CD"/>
    <w:rsid w:val="00672395"/>
    <w:rsid w:val="00686EFB"/>
    <w:rsid w:val="006D0249"/>
    <w:rsid w:val="006D3523"/>
    <w:rsid w:val="006E39A1"/>
    <w:rsid w:val="00706EE7"/>
    <w:rsid w:val="00707F47"/>
    <w:rsid w:val="00751CFB"/>
    <w:rsid w:val="00752739"/>
    <w:rsid w:val="00780DD9"/>
    <w:rsid w:val="00793138"/>
    <w:rsid w:val="00796DCB"/>
    <w:rsid w:val="007C06FF"/>
    <w:rsid w:val="007E1F10"/>
    <w:rsid w:val="007E75B0"/>
    <w:rsid w:val="007F5BB7"/>
    <w:rsid w:val="00827852"/>
    <w:rsid w:val="00837A66"/>
    <w:rsid w:val="00844A70"/>
    <w:rsid w:val="008856C0"/>
    <w:rsid w:val="008922F1"/>
    <w:rsid w:val="008A3D47"/>
    <w:rsid w:val="008C3382"/>
    <w:rsid w:val="008C66E8"/>
    <w:rsid w:val="008D6A47"/>
    <w:rsid w:val="00905665"/>
    <w:rsid w:val="00933286"/>
    <w:rsid w:val="00935E38"/>
    <w:rsid w:val="00956CC3"/>
    <w:rsid w:val="00984402"/>
    <w:rsid w:val="009B09EC"/>
    <w:rsid w:val="009B60B3"/>
    <w:rsid w:val="009E0C88"/>
    <w:rsid w:val="00A3310E"/>
    <w:rsid w:val="00A35BD6"/>
    <w:rsid w:val="00A36BBD"/>
    <w:rsid w:val="00A46A98"/>
    <w:rsid w:val="00A500ED"/>
    <w:rsid w:val="00A54ABB"/>
    <w:rsid w:val="00A63B34"/>
    <w:rsid w:val="00AB36E1"/>
    <w:rsid w:val="00AC5C10"/>
    <w:rsid w:val="00AD6A21"/>
    <w:rsid w:val="00AD6BE6"/>
    <w:rsid w:val="00AF3D78"/>
    <w:rsid w:val="00B32FFE"/>
    <w:rsid w:val="00B36A0F"/>
    <w:rsid w:val="00B55CFA"/>
    <w:rsid w:val="00B64DD9"/>
    <w:rsid w:val="00B71447"/>
    <w:rsid w:val="00B759B0"/>
    <w:rsid w:val="00B83EBC"/>
    <w:rsid w:val="00BC6F89"/>
    <w:rsid w:val="00BE7994"/>
    <w:rsid w:val="00BF11F6"/>
    <w:rsid w:val="00C236DF"/>
    <w:rsid w:val="00C248EC"/>
    <w:rsid w:val="00C25E88"/>
    <w:rsid w:val="00C27870"/>
    <w:rsid w:val="00C30D59"/>
    <w:rsid w:val="00C35278"/>
    <w:rsid w:val="00C41A95"/>
    <w:rsid w:val="00C41FD5"/>
    <w:rsid w:val="00C56F26"/>
    <w:rsid w:val="00C6489A"/>
    <w:rsid w:val="00C717E6"/>
    <w:rsid w:val="00CA6C1B"/>
    <w:rsid w:val="00CD0C35"/>
    <w:rsid w:val="00CF18C5"/>
    <w:rsid w:val="00D34BD8"/>
    <w:rsid w:val="00D43115"/>
    <w:rsid w:val="00D6524F"/>
    <w:rsid w:val="00D74FEB"/>
    <w:rsid w:val="00D81BA2"/>
    <w:rsid w:val="00DA12FC"/>
    <w:rsid w:val="00DC0C63"/>
    <w:rsid w:val="00DC4FF3"/>
    <w:rsid w:val="00E0028B"/>
    <w:rsid w:val="00E10030"/>
    <w:rsid w:val="00E10E5F"/>
    <w:rsid w:val="00E3678D"/>
    <w:rsid w:val="00E41F9A"/>
    <w:rsid w:val="00E53D9C"/>
    <w:rsid w:val="00E647AA"/>
    <w:rsid w:val="00E7464F"/>
    <w:rsid w:val="00E74FCE"/>
    <w:rsid w:val="00E82474"/>
    <w:rsid w:val="00EB0B21"/>
    <w:rsid w:val="00EB2368"/>
    <w:rsid w:val="00EC05E0"/>
    <w:rsid w:val="00EC3A2B"/>
    <w:rsid w:val="00ED0CB2"/>
    <w:rsid w:val="00EE32CC"/>
    <w:rsid w:val="00EE584D"/>
    <w:rsid w:val="00EE658E"/>
    <w:rsid w:val="00EF0541"/>
    <w:rsid w:val="00EF0A69"/>
    <w:rsid w:val="00EF0B63"/>
    <w:rsid w:val="00F06B80"/>
    <w:rsid w:val="00F51C0C"/>
    <w:rsid w:val="00F67064"/>
    <w:rsid w:val="00F94EC0"/>
    <w:rsid w:val="00F95D36"/>
    <w:rsid w:val="00FA40D1"/>
    <w:rsid w:val="00FB5160"/>
    <w:rsid w:val="00FD7471"/>
    <w:rsid w:val="00FF0CB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0E6"/>
  <w15:docId w15:val="{DA1E224B-AE30-45E9-A974-C90C3A8F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68"/>
  </w:style>
  <w:style w:type="paragraph" w:styleId="Heading1">
    <w:name w:val="heading 1"/>
    <w:basedOn w:val="Normal"/>
    <w:next w:val="Normal"/>
    <w:link w:val="Heading1Char"/>
    <w:uiPriority w:val="9"/>
    <w:semiHidden/>
    <w:unhideWhenUsed/>
    <w:qFormat/>
    <w:rsid w:val="00EB2368"/>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rsid w:val="00EB2368"/>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B2368"/>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sid w:val="00EB2368"/>
    <w:rPr>
      <w:caps/>
      <w:color w:val="000000" w:themeColor="text1"/>
      <w:sz w:val="20"/>
    </w:rPr>
  </w:style>
  <w:style w:type="character" w:styleId="PlaceholderText">
    <w:name w:val="Placeholder Text"/>
    <w:basedOn w:val="DefaultParagraphFont"/>
    <w:uiPriority w:val="99"/>
    <w:semiHidden/>
    <w:rsid w:val="00EB2368"/>
    <w:rPr>
      <w:color w:val="808080"/>
    </w:rPr>
  </w:style>
  <w:style w:type="paragraph" w:styleId="Title">
    <w:name w:val="Title"/>
    <w:basedOn w:val="Normal"/>
    <w:next w:val="Normal"/>
    <w:link w:val="TitleChar"/>
    <w:uiPriority w:val="1"/>
    <w:qFormat/>
    <w:rsid w:val="002A047F"/>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000000" w:themeColor="text1"/>
      <w:kern w:val="28"/>
      <w:sz w:val="48"/>
    </w:rPr>
  </w:style>
  <w:style w:type="character" w:customStyle="1" w:styleId="TitleChar">
    <w:name w:val="Title Char"/>
    <w:basedOn w:val="DefaultParagraphFont"/>
    <w:link w:val="Title"/>
    <w:uiPriority w:val="1"/>
    <w:rsid w:val="002A047F"/>
    <w:rPr>
      <w:rFonts w:asciiTheme="majorHAnsi" w:eastAsiaTheme="majorEastAsia" w:hAnsiTheme="majorHAnsi" w:cstheme="majorBidi"/>
      <w:caps/>
      <w:color w:val="000000" w:themeColor="text1"/>
      <w:kern w:val="28"/>
      <w:sz w:val="48"/>
    </w:rPr>
  </w:style>
  <w:style w:type="paragraph" w:styleId="Subtitle">
    <w:name w:val="Subtitle"/>
    <w:basedOn w:val="Normal"/>
    <w:next w:val="Normal"/>
    <w:link w:val="SubtitleChar"/>
    <w:uiPriority w:val="1"/>
    <w:qFormat/>
    <w:rsid w:val="00EB2368"/>
    <w:pPr>
      <w:numPr>
        <w:ilvl w:val="1"/>
      </w:numPr>
      <w:spacing w:after="160"/>
    </w:pPr>
    <w:rPr>
      <w:caps/>
      <w:color w:val="000000" w:themeColor="text1"/>
      <w:sz w:val="20"/>
    </w:rPr>
  </w:style>
  <w:style w:type="character" w:customStyle="1" w:styleId="SubtitleChar">
    <w:name w:val="Subtitle Char"/>
    <w:basedOn w:val="DefaultParagraphFont"/>
    <w:link w:val="Subtitle"/>
    <w:uiPriority w:val="1"/>
    <w:rsid w:val="00EB2368"/>
    <w:rPr>
      <w:caps/>
      <w:color w:val="000000" w:themeColor="text1"/>
      <w:sz w:val="20"/>
    </w:rPr>
  </w:style>
  <w:style w:type="table" w:styleId="TableGrid">
    <w:name w:val="Table Grid"/>
    <w:basedOn w:val="TableNormal"/>
    <w:uiPriority w:val="39"/>
    <w:rsid w:val="00EB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rsid w:val="00EB2368"/>
    <w:pPr>
      <w:spacing w:after="0" w:line="240" w:lineRule="auto"/>
    </w:pPr>
  </w:style>
  <w:style w:type="paragraph" w:customStyle="1" w:styleId="Name">
    <w:name w:val="Name"/>
    <w:basedOn w:val="Normal"/>
    <w:uiPriority w:val="1"/>
    <w:qFormat/>
    <w:rsid w:val="00EB2368"/>
    <w:pPr>
      <w:spacing w:before="300" w:after="0" w:line="240" w:lineRule="auto"/>
    </w:pPr>
    <w:rPr>
      <w:color w:val="000000" w:themeColor="text1"/>
      <w:sz w:val="20"/>
    </w:rPr>
  </w:style>
  <w:style w:type="table" w:customStyle="1" w:styleId="TaskListTable">
    <w:name w:val="Task List Table"/>
    <w:basedOn w:val="TableNormal"/>
    <w:uiPriority w:val="99"/>
    <w:rsid w:val="00EB2368"/>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EB2368"/>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sid w:val="00EB2368"/>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rsid w:val="00EB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68"/>
  </w:style>
  <w:style w:type="paragraph" w:styleId="Footer">
    <w:name w:val="footer"/>
    <w:basedOn w:val="Normal"/>
    <w:link w:val="FooterChar"/>
    <w:uiPriority w:val="99"/>
    <w:unhideWhenUsed/>
    <w:rsid w:val="00EB2368"/>
    <w:pPr>
      <w:spacing w:before="280" w:after="0" w:line="240" w:lineRule="auto"/>
      <w:jc w:val="right"/>
    </w:pPr>
    <w:rPr>
      <w:sz w:val="20"/>
    </w:rPr>
  </w:style>
  <w:style w:type="character" w:customStyle="1" w:styleId="FooterChar">
    <w:name w:val="Footer Char"/>
    <w:basedOn w:val="DefaultParagraphFont"/>
    <w:link w:val="Footer"/>
    <w:uiPriority w:val="99"/>
    <w:rsid w:val="00EB2368"/>
    <w:rPr>
      <w:sz w:val="20"/>
    </w:rPr>
  </w:style>
  <w:style w:type="paragraph" w:styleId="BalloonText">
    <w:name w:val="Balloon Text"/>
    <w:basedOn w:val="Normal"/>
    <w:link w:val="BalloonTextChar"/>
    <w:uiPriority w:val="99"/>
    <w:semiHidden/>
    <w:unhideWhenUsed/>
    <w:rsid w:val="002C4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18"/>
    <w:rPr>
      <w:rFonts w:ascii="Tahoma" w:hAnsi="Tahoma" w:cs="Tahoma"/>
      <w:sz w:val="16"/>
      <w:szCs w:val="16"/>
    </w:rPr>
  </w:style>
  <w:style w:type="paragraph" w:styleId="ListParagraph">
    <w:name w:val="List Paragraph"/>
    <w:basedOn w:val="Normal"/>
    <w:uiPriority w:val="34"/>
    <w:unhideWhenUsed/>
    <w:qFormat/>
    <w:rsid w:val="0024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4502">
      <w:bodyDiv w:val="1"/>
      <w:marLeft w:val="0"/>
      <w:marRight w:val="0"/>
      <w:marTop w:val="0"/>
      <w:marBottom w:val="0"/>
      <w:divBdr>
        <w:top w:val="none" w:sz="0" w:space="0" w:color="auto"/>
        <w:left w:val="none" w:sz="0" w:space="0" w:color="auto"/>
        <w:bottom w:val="none" w:sz="0" w:space="0" w:color="auto"/>
        <w:right w:val="none" w:sz="0" w:space="0" w:color="auto"/>
      </w:divBdr>
      <w:divsChild>
        <w:div w:id="337733603">
          <w:marLeft w:val="0"/>
          <w:marRight w:val="0"/>
          <w:marTop w:val="0"/>
          <w:marBottom w:val="0"/>
          <w:divBdr>
            <w:top w:val="none" w:sz="0" w:space="0" w:color="auto"/>
            <w:left w:val="none" w:sz="0" w:space="0" w:color="auto"/>
            <w:bottom w:val="none" w:sz="0" w:space="0" w:color="auto"/>
            <w:right w:val="none" w:sz="0" w:space="0" w:color="auto"/>
          </w:divBdr>
        </w:div>
      </w:divsChild>
    </w:div>
    <w:div w:id="132260608">
      <w:bodyDiv w:val="1"/>
      <w:marLeft w:val="0"/>
      <w:marRight w:val="0"/>
      <w:marTop w:val="0"/>
      <w:marBottom w:val="0"/>
      <w:divBdr>
        <w:top w:val="none" w:sz="0" w:space="0" w:color="auto"/>
        <w:left w:val="none" w:sz="0" w:space="0" w:color="auto"/>
        <w:bottom w:val="none" w:sz="0" w:space="0" w:color="auto"/>
        <w:right w:val="none" w:sz="0" w:space="0" w:color="auto"/>
      </w:divBdr>
    </w:div>
    <w:div w:id="1132595487">
      <w:bodyDiv w:val="1"/>
      <w:marLeft w:val="0"/>
      <w:marRight w:val="0"/>
      <w:marTop w:val="0"/>
      <w:marBottom w:val="0"/>
      <w:divBdr>
        <w:top w:val="none" w:sz="0" w:space="0" w:color="auto"/>
        <w:left w:val="none" w:sz="0" w:space="0" w:color="auto"/>
        <w:bottom w:val="none" w:sz="0" w:space="0" w:color="auto"/>
        <w:right w:val="none" w:sz="0" w:space="0" w:color="auto"/>
      </w:divBdr>
    </w:div>
    <w:div w:id="1225987375">
      <w:bodyDiv w:val="1"/>
      <w:marLeft w:val="0"/>
      <w:marRight w:val="0"/>
      <w:marTop w:val="0"/>
      <w:marBottom w:val="0"/>
      <w:divBdr>
        <w:top w:val="none" w:sz="0" w:space="0" w:color="auto"/>
        <w:left w:val="none" w:sz="0" w:space="0" w:color="auto"/>
        <w:bottom w:val="none" w:sz="0" w:space="0" w:color="auto"/>
        <w:right w:val="none" w:sz="0" w:space="0" w:color="auto"/>
      </w:divBdr>
    </w:div>
    <w:div w:id="1364015700">
      <w:bodyDiv w:val="1"/>
      <w:marLeft w:val="0"/>
      <w:marRight w:val="0"/>
      <w:marTop w:val="0"/>
      <w:marBottom w:val="0"/>
      <w:divBdr>
        <w:top w:val="none" w:sz="0" w:space="0" w:color="auto"/>
        <w:left w:val="none" w:sz="0" w:space="0" w:color="auto"/>
        <w:bottom w:val="none" w:sz="0" w:space="0" w:color="auto"/>
        <w:right w:val="none" w:sz="0" w:space="0" w:color="auto"/>
      </w:divBdr>
    </w:div>
    <w:div w:id="1687289956">
      <w:bodyDiv w:val="1"/>
      <w:marLeft w:val="0"/>
      <w:marRight w:val="0"/>
      <w:marTop w:val="0"/>
      <w:marBottom w:val="0"/>
      <w:divBdr>
        <w:top w:val="none" w:sz="0" w:space="0" w:color="auto"/>
        <w:left w:val="none" w:sz="0" w:space="0" w:color="auto"/>
        <w:bottom w:val="none" w:sz="0" w:space="0" w:color="auto"/>
        <w:right w:val="none" w:sz="0" w:space="0" w:color="auto"/>
      </w:divBdr>
    </w:div>
    <w:div w:id="1819226613">
      <w:bodyDiv w:val="1"/>
      <w:marLeft w:val="0"/>
      <w:marRight w:val="0"/>
      <w:marTop w:val="0"/>
      <w:marBottom w:val="0"/>
      <w:divBdr>
        <w:top w:val="none" w:sz="0" w:space="0" w:color="auto"/>
        <w:left w:val="none" w:sz="0" w:space="0" w:color="auto"/>
        <w:bottom w:val="none" w:sz="0" w:space="0" w:color="auto"/>
        <w:right w:val="none" w:sz="0" w:space="0" w:color="auto"/>
      </w:divBdr>
    </w:div>
    <w:div w:id="20926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eeq%20Mughal\Downloads\tf029195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8CBD575B7F454EBAB4C7FAC4A35193"/>
        <w:category>
          <w:name w:val="General"/>
          <w:gallery w:val="placeholder"/>
        </w:category>
        <w:types>
          <w:type w:val="bbPlcHdr"/>
        </w:types>
        <w:behaviors>
          <w:behavior w:val="content"/>
        </w:behaviors>
        <w:guid w:val="{B9AD5CAC-1031-42E6-BEC3-A297BE383852}"/>
      </w:docPartPr>
      <w:docPartBody>
        <w:p w:rsidR="002B641A" w:rsidRDefault="00F43981">
          <w:pPr>
            <w:pStyle w:val="2F8CBD575B7F454EBAB4C7FAC4A3519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3B9B"/>
    <w:rsid w:val="00047342"/>
    <w:rsid w:val="00183B9B"/>
    <w:rsid w:val="002B641A"/>
    <w:rsid w:val="002E6B8F"/>
    <w:rsid w:val="00451681"/>
    <w:rsid w:val="005437BD"/>
    <w:rsid w:val="006072E3"/>
    <w:rsid w:val="006424E9"/>
    <w:rsid w:val="008737E1"/>
    <w:rsid w:val="00965D85"/>
    <w:rsid w:val="00A67330"/>
    <w:rsid w:val="00BC0129"/>
    <w:rsid w:val="00D03B9D"/>
    <w:rsid w:val="00D828FB"/>
    <w:rsid w:val="00F4398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3401427724C318DE0C60A2DF876A1">
    <w:name w:val="0E63401427724C318DE0C60A2DF876A1"/>
    <w:rsid w:val="002B641A"/>
  </w:style>
  <w:style w:type="paragraph" w:customStyle="1" w:styleId="9D4248C27738475089036E3AC761A471">
    <w:name w:val="9D4248C27738475089036E3AC761A471"/>
    <w:rsid w:val="002B641A"/>
  </w:style>
  <w:style w:type="paragraph" w:customStyle="1" w:styleId="4491226ADC7E471BBE5D1103F1605E84">
    <w:name w:val="4491226ADC7E471BBE5D1103F1605E84"/>
    <w:rsid w:val="002B641A"/>
  </w:style>
  <w:style w:type="paragraph" w:customStyle="1" w:styleId="4832DCD4AF1B465783F46F55725174F3">
    <w:name w:val="4832DCD4AF1B465783F46F55725174F3"/>
    <w:rsid w:val="002B641A"/>
  </w:style>
  <w:style w:type="paragraph" w:customStyle="1" w:styleId="1762F0C86ECE43EB826A5C8E5A34AD68">
    <w:name w:val="1762F0C86ECE43EB826A5C8E5A34AD68"/>
    <w:rsid w:val="002B641A"/>
  </w:style>
  <w:style w:type="paragraph" w:customStyle="1" w:styleId="2F8CBD575B7F454EBAB4C7FAC4A35193">
    <w:name w:val="2F8CBD575B7F454EBAB4C7FAC4A35193"/>
    <w:rsid w:val="002B641A"/>
  </w:style>
  <w:style w:type="character" w:styleId="PlaceholderText">
    <w:name w:val="Placeholder Text"/>
    <w:basedOn w:val="DefaultParagraphFont"/>
    <w:uiPriority w:val="99"/>
    <w:semiHidden/>
    <w:rsid w:val="002B641A"/>
    <w:rPr>
      <w:color w:val="808080"/>
    </w:rPr>
  </w:style>
  <w:style w:type="paragraph" w:customStyle="1" w:styleId="5B154026196D40A89E16EC6531A03A23">
    <w:name w:val="5B154026196D40A89E16EC6531A03A23"/>
    <w:rsid w:val="002B641A"/>
  </w:style>
  <w:style w:type="paragraph" w:customStyle="1" w:styleId="32EED835BA0C436A9E4E33B9DE0A7455">
    <w:name w:val="32EED835BA0C436A9E4E33B9DE0A7455"/>
    <w:rsid w:val="00183B9B"/>
  </w:style>
  <w:style w:type="paragraph" w:customStyle="1" w:styleId="46EBF98E7F5848D99A2C1F0CB27135AB">
    <w:name w:val="46EBF98E7F5848D99A2C1F0CB27135AB"/>
    <w:rsid w:val="00183B9B"/>
  </w:style>
  <w:style w:type="paragraph" w:customStyle="1" w:styleId="DB11D581012C473095D07E14D9EBBC8A">
    <w:name w:val="DB11D581012C473095D07E14D9EBBC8A"/>
    <w:rsid w:val="00183B9B"/>
  </w:style>
  <w:style w:type="paragraph" w:customStyle="1" w:styleId="C25A5CE2F7A44BE8AB9DF00B8280BB4B">
    <w:name w:val="C25A5CE2F7A44BE8AB9DF00B8280BB4B"/>
    <w:rsid w:val="00183B9B"/>
  </w:style>
  <w:style w:type="paragraph" w:customStyle="1" w:styleId="EAD97351732C479BBF54862D25E891A9">
    <w:name w:val="EAD97351732C479BBF54862D25E891A9"/>
    <w:rsid w:val="00183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Organize important school projects with this clean, bright task assignment sheet template.</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842316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2012-06-12T14:08:00+00:00</AssetStart>
    <FriendlyTitle xmlns="4873beb7-5857-4685-be1f-d57550cc96cc" xsi:nil="true"/>
    <MarketSpecific xmlns="4873beb7-5857-4685-be1f-d57550cc96cc">false</MarketSpecific>
    <TPNamespace xmlns="4873beb7-5857-4685-be1f-d57550cc96cc" xsi:nil="true"/>
    <PublishStatusLookup xmlns="4873beb7-5857-4685-be1f-d57550cc96cc">
      <Value>1579446</Value>
    </PublishStatusLookup>
    <APAuthor xmlns="4873beb7-5857-4685-be1f-d57550cc96cc">
      <UserInfo>
        <DisplayName>REDMOND\v-alekha</DisplayName>
        <AccountId>2912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TermInfo xmlns="http://schemas.microsoft.com/office/infopath/2007/PartnerControls">
          <TermName xmlns="http://schemas.microsoft.com/office/infopath/2007/PartnerControls">Templates_Release15</TermName>
          <TermId xmlns="http://schemas.microsoft.com/office/infopath/2007/PartnerControls">b1fd5811-3f3d-4639-b3ad-a29d0050f2f8</TermId>
        </TermInfo>
      </Term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TP102919541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TermInfo xmlns="http://schemas.microsoft.com/office/infopath/2007/PartnerControls">
          <TermName xmlns="http://schemas.microsoft.com/office/infopath/2007/PartnerControls">Templates 15</TermName>
          <TermId xmlns="http://schemas.microsoft.com/office/infopath/2007/PartnerControls">23429aea-cf88-4627-a4f4-d1db26527ca3</TermId>
        </TermInfo>
      </Term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CCEE8-2D54-4225-B653-AF23BBBC0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A43B0-A391-4465-A267-FD07F814ED3F}">
  <ds:schemaRefs>
    <ds:schemaRef ds:uri="http://schemas.microsoft.com/sharepoint/v3/contenttype/forms"/>
  </ds:schemaRefs>
</ds:datastoreItem>
</file>

<file path=customXml/itemProps3.xml><?xml version="1.0" encoding="utf-8"?>
<ds:datastoreItem xmlns:ds="http://schemas.openxmlformats.org/officeDocument/2006/customXml" ds:itemID="{7D44B2CD-150A-474A-A718-5CD32A7C470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6832029-92C8-4CB0-93AD-B2CBEE5F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tf02919542</Template>
  <TotalTime>12</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Shafeeq Mughal</dc:creator>
  <cp:lastModifiedBy>vaibhav</cp:lastModifiedBy>
  <cp:revision>21</cp:revision>
  <dcterms:created xsi:type="dcterms:W3CDTF">2019-07-25T05:56:00Z</dcterms:created>
  <dcterms:modified xsi:type="dcterms:W3CDTF">2021-07-20T18:00:00Z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